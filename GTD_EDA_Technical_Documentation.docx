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Y="361"/>
        <w:tblW w:w="10800" w:type="dxa"/>
        <w:tblLayout w:type="fixed"/>
        <w:tblLook w:val="04A0" w:firstRow="1" w:lastRow="0" w:firstColumn="1" w:lastColumn="0" w:noHBand="0" w:noVBand="1"/>
      </w:tblPr>
      <w:tblGrid>
        <w:gridCol w:w="10800"/>
      </w:tblGrid>
      <w:tr w:rsidR="00CA1F3D" w:rsidRPr="004048B0" w14:paraId="308D53E9" w14:textId="77777777" w:rsidTr="00CA1F3D">
        <w:trPr>
          <w:trHeight w:val="4320"/>
        </w:trPr>
        <w:tc>
          <w:tcPr>
            <w:tcW w:w="10800" w:type="dxa"/>
          </w:tcPr>
          <w:p w14:paraId="52FDABAE" w14:textId="77777777" w:rsidR="000740E1" w:rsidRDefault="00CA1F3D" w:rsidP="00CA1F3D">
            <w:pPr>
              <w:jc w:val="center"/>
              <w:outlineLvl w:val="0"/>
              <w:rPr>
                <w:rFonts w:ascii="Bahnschrift SemiBold Condensed" w:hAnsi="Bahnschrift SemiBold Condensed"/>
                <w:caps/>
                <w:noProof/>
                <w:color w:val="FFFFFF" w:themeColor="background1"/>
                <w:spacing w:val="80"/>
                <w:sz w:val="104"/>
                <w:szCs w:val="104"/>
              </w:rPr>
            </w:pPr>
            <w:r w:rsidRPr="000740E1">
              <w:rPr>
                <w:rFonts w:ascii="Bahnschrift SemiBold Condensed" w:hAnsi="Bahnschrift SemiBold Condensed"/>
                <w:caps/>
                <w:noProof/>
                <w:color w:val="FFFFFF" w:themeColor="background1"/>
                <w:spacing w:val="80"/>
                <w:sz w:val="104"/>
                <w:szCs w:val="104"/>
              </w:rPr>
              <w:t>Globle Terrorism EDA CAPSTONE Project</w:t>
            </w:r>
          </w:p>
          <w:p w14:paraId="192EB974" w14:textId="4F1BF6CE" w:rsidR="00CA1F3D" w:rsidRPr="000740E1" w:rsidRDefault="000740E1" w:rsidP="00CA1F3D">
            <w:pPr>
              <w:jc w:val="center"/>
              <w:outlineLvl w:val="0"/>
              <w:rPr>
                <w:rFonts w:asciiTheme="majorHAnsi" w:hAnsiTheme="majorHAnsi" w:cstheme="majorHAnsi"/>
                <w:b/>
                <w:bCs/>
                <w:caps/>
                <w:color w:val="FFFFFF" w:themeColor="background1"/>
                <w:sz w:val="104"/>
                <w:szCs w:val="104"/>
              </w:rPr>
            </w:pPr>
            <w:r>
              <w:rPr>
                <w:rFonts w:ascii="Bahnschrift SemiBold Condensed" w:hAnsi="Bahnschrift SemiBold Condensed"/>
                <w:caps/>
                <w:noProof/>
                <w:color w:val="FFFFFF" w:themeColor="background1"/>
                <w:spacing w:val="80"/>
                <w:sz w:val="104"/>
                <w:szCs w:val="104"/>
              </w:rPr>
              <w:t>(2022)</w:t>
            </w:r>
          </w:p>
        </w:tc>
      </w:tr>
      <w:tr w:rsidR="00CA1F3D" w:rsidRPr="004048B0" w14:paraId="70D8135E" w14:textId="77777777" w:rsidTr="00CA1F3D">
        <w:trPr>
          <w:trHeight w:val="944"/>
        </w:trPr>
        <w:tc>
          <w:tcPr>
            <w:tcW w:w="10800" w:type="dxa"/>
            <w:vAlign w:val="center"/>
          </w:tcPr>
          <w:p w14:paraId="38D8D109" w14:textId="77777777" w:rsidR="00CA1F3D" w:rsidRPr="00CA1F3D" w:rsidRDefault="00CA1F3D" w:rsidP="000740E1">
            <w:pPr>
              <w:pStyle w:val="Title"/>
              <w:jc w:val="left"/>
              <w:rPr>
                <w:b/>
                <w:bCs/>
              </w:rPr>
            </w:pPr>
          </w:p>
        </w:tc>
      </w:tr>
      <w:tr w:rsidR="00CA1F3D" w:rsidRPr="004048B0" w14:paraId="455C1D72" w14:textId="77777777" w:rsidTr="00CA1F3D">
        <w:trPr>
          <w:trHeight w:val="1528"/>
        </w:trPr>
        <w:tc>
          <w:tcPr>
            <w:tcW w:w="10800" w:type="dxa"/>
            <w:vAlign w:val="center"/>
          </w:tcPr>
          <w:p w14:paraId="62985FA9" w14:textId="77777777" w:rsidR="00F37F74" w:rsidRDefault="00CA1F3D" w:rsidP="00CA1F3D">
            <w:pPr>
              <w:pStyle w:val="Subtitle"/>
              <w:framePr w:wrap="auto" w:vAnchor="margin" w:hAnchor="text" w:yAlign="inline"/>
            </w:pPr>
            <w:r>
              <w:t xml:space="preserve">Technical </w:t>
            </w:r>
          </w:p>
          <w:p w14:paraId="2C6BF9D5" w14:textId="5520B3A3" w:rsidR="00CA1F3D" w:rsidRPr="004048B0" w:rsidRDefault="00CA1F3D" w:rsidP="00CA1F3D">
            <w:pPr>
              <w:pStyle w:val="Subtitle"/>
              <w:framePr w:wrap="auto" w:vAnchor="margin" w:hAnchor="text" w:yAlign="inline"/>
            </w:pPr>
            <w:r>
              <w:t>doc</w:t>
            </w:r>
            <w:r w:rsidR="00F37F74">
              <w:t>UMENTATION</w:t>
            </w:r>
          </w:p>
        </w:tc>
      </w:tr>
      <w:tr w:rsidR="00CA1F3D" w:rsidRPr="004048B0" w14:paraId="0062C4D5" w14:textId="77777777" w:rsidTr="00CA1F3D">
        <w:trPr>
          <w:trHeight w:val="877"/>
        </w:trPr>
        <w:tc>
          <w:tcPr>
            <w:tcW w:w="10800" w:type="dxa"/>
            <w:vAlign w:val="bottom"/>
          </w:tcPr>
          <w:p w14:paraId="2F707CD6" w14:textId="77777777" w:rsidR="000740E1" w:rsidRDefault="000740E1" w:rsidP="00CA1F3D">
            <w:pPr>
              <w:pStyle w:val="CoverInfo"/>
              <w:rPr>
                <w:b/>
                <w:bCs/>
                <w:noProof/>
                <w:sz w:val="36"/>
                <w:szCs w:val="28"/>
              </w:rPr>
            </w:pPr>
          </w:p>
          <w:p w14:paraId="7265159F" w14:textId="77777777" w:rsidR="000740E1" w:rsidRDefault="000740E1" w:rsidP="00CA1F3D">
            <w:pPr>
              <w:pStyle w:val="CoverInfo"/>
              <w:rPr>
                <w:b/>
                <w:bCs/>
                <w:noProof/>
                <w:sz w:val="36"/>
                <w:szCs w:val="28"/>
              </w:rPr>
            </w:pPr>
          </w:p>
          <w:p w14:paraId="79E279AC" w14:textId="0971EB85" w:rsidR="00CA1F3D" w:rsidRPr="00CA1F3D" w:rsidRDefault="00CA1F3D" w:rsidP="00CA1F3D">
            <w:pPr>
              <w:pStyle w:val="CoverInfo"/>
              <w:rPr>
                <w:b/>
                <w:bCs/>
                <w:noProof/>
              </w:rPr>
            </w:pPr>
            <w:r w:rsidRPr="000740E1">
              <w:rPr>
                <w:b/>
                <w:bCs/>
                <w:noProof/>
                <w:sz w:val="36"/>
                <w:szCs w:val="28"/>
              </w:rPr>
              <w:t xml:space="preserve">BY SANKET CHOURIYA AND TEAM </w:t>
            </w:r>
          </w:p>
        </w:tc>
      </w:tr>
    </w:tbl>
    <w:p w14:paraId="2127D4AA" w14:textId="1133277C" w:rsidR="004048B0" w:rsidRPr="004048B0" w:rsidRDefault="00CA1F3D" w:rsidP="008F1ABD">
      <w:pPr>
        <w:pStyle w:val="CoverInfo"/>
        <w:spacing w:before="0"/>
        <w:jc w:val="left"/>
        <w:rPr>
          <w:noProof/>
          <w:lang w:eastAsia="en-AU"/>
        </w:rPr>
      </w:pPr>
      <w:r>
        <w:rPr>
          <w:noProof/>
          <w:lang w:eastAsia="en-AU"/>
        </w:rPr>
        <w:t xml:space="preserve">  </w:t>
      </w:r>
      <w:r w:rsidR="009C1C87">
        <w:rPr>
          <w:noProof/>
          <w:lang w:eastAsia="en-AU"/>
        </w:rPr>
        <mc:AlternateContent>
          <mc:Choice Requires="wpg">
            <w:drawing>
              <wp:anchor distT="0" distB="0" distL="114300" distR="114300" simplePos="0" relativeHeight="251677695" behindDoc="1" locked="1" layoutInCell="1" allowOverlap="1" wp14:anchorId="05A80CC3" wp14:editId="6F3F5357">
                <wp:simplePos x="0" y="0"/>
                <wp:positionH relativeFrom="page">
                  <wp:align>right</wp:align>
                </wp:positionH>
                <wp:positionV relativeFrom="paragraph">
                  <wp:posOffset>-476250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68DC79A2" id="Group 4" o:spid="_x0000_s1026" style="position:absolute;margin-left:560.8pt;margin-top:-37.5pt;width:612pt;height:11in;z-index:-251638785;mso-position-horizontal:right;mso-position-horizontal-relative:page"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">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wrap anchorx="page"/>
                <w10:anchorlock/>
              </v:group>
            </w:pict>
          </mc:Fallback>
        </mc:AlternateContent>
      </w:r>
    </w:p>
    <w:p w14:paraId="2C726B6F" w14:textId="77777777" w:rsidR="00B678B1" w:rsidRPr="004048B0" w:rsidRDefault="00B678B1" w:rsidP="004048B0"/>
    <w:p w14:paraId="3C90528C" w14:textId="7C189F3E" w:rsidR="00E92204" w:rsidRDefault="00CA1F3D"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r>
        <w:rPr>
          <w:noProof/>
        </w:rPr>
        <w:drawing>
          <wp:inline distT="0" distB="0" distL="0" distR="0" wp14:anchorId="57A207A8" wp14:editId="7F67F190">
            <wp:extent cx="2974133"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2998190" cy="960205"/>
                    </a:xfrm>
                    <a:prstGeom prst="rect">
                      <a:avLst/>
                    </a:prstGeom>
                  </pic:spPr>
                </pic:pic>
              </a:graphicData>
            </a:graphic>
          </wp:inline>
        </w:drawing>
      </w:r>
    </w:p>
    <w:p w14:paraId="07BB9ACE" w14:textId="77777777" w:rsidR="009C1C87" w:rsidRDefault="009C1C87">
      <w:r>
        <w:rPr>
          <w:noProof/>
        </w:rPr>
        <w:lastRenderedPageBreak/>
        <w:drawing>
          <wp:anchor distT="0" distB="0" distL="114300" distR="114300" simplePos="0" relativeHeight="251678719" behindDoc="1" locked="1" layoutInCell="1" allowOverlap="1" wp14:anchorId="282BFCF8" wp14:editId="3564B4A5">
            <wp:simplePos x="0" y="0"/>
            <wp:positionH relativeFrom="page">
              <wp:align>left</wp:align>
            </wp:positionH>
            <wp:positionV relativeFrom="paragraph">
              <wp:posOffset>-464820</wp:posOffset>
            </wp:positionV>
            <wp:extent cx="7712710"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712710"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0C8F24A6" w14:textId="77777777" w:rsidTr="000740E1">
        <w:trPr>
          <w:trHeight w:val="2705"/>
        </w:trPr>
        <w:tc>
          <w:tcPr>
            <w:tcW w:w="3168" w:type="dxa"/>
            <w:vMerge w:val="restart"/>
          </w:tcPr>
          <w:p w14:paraId="432E916D" w14:textId="16868EC5" w:rsidR="00C17936" w:rsidRPr="004048B0" w:rsidRDefault="00CA1F3D" w:rsidP="00E92204">
            <w:pPr>
              <w:pStyle w:val="CoverInfo"/>
              <w:spacing w:before="0"/>
            </w:pPr>
            <w:r>
              <w:rPr>
                <w:noProof/>
              </w:rPr>
              <w:drawing>
                <wp:anchor distT="0" distB="0" distL="114300" distR="114300" simplePos="0" relativeHeight="251683839" behindDoc="0" locked="0" layoutInCell="1" allowOverlap="1" wp14:anchorId="431FE633" wp14:editId="39CEF9B6">
                  <wp:simplePos x="0" y="0"/>
                  <wp:positionH relativeFrom="margin">
                    <wp:posOffset>0</wp:posOffset>
                  </wp:positionH>
                  <wp:positionV relativeFrom="paragraph">
                    <wp:posOffset>8890</wp:posOffset>
                  </wp:positionV>
                  <wp:extent cx="1457528" cy="466790"/>
                  <wp:effectExtent l="0" t="0" r="9525"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1457528" cy="466790"/>
                          </a:xfrm>
                          <a:prstGeom prst="rect">
                            <a:avLst/>
                          </a:prstGeom>
                        </pic:spPr>
                      </pic:pic>
                    </a:graphicData>
                  </a:graphic>
                  <wp14:sizeRelH relativeFrom="margin">
                    <wp14:pctWidth>0</wp14:pctWidth>
                  </wp14:sizeRelH>
                  <wp14:sizeRelV relativeFrom="margin">
                    <wp14:pctHeight>0</wp14:pctHeight>
                  </wp14:sizeRelV>
                </wp:anchor>
              </w:drawing>
            </w:r>
          </w:p>
          <w:p w14:paraId="6C8DCC1A" w14:textId="77777777" w:rsidR="00517D36" w:rsidRPr="004048B0" w:rsidRDefault="00517D36" w:rsidP="00D51608"/>
        </w:tc>
        <w:tc>
          <w:tcPr>
            <w:tcW w:w="6035" w:type="dxa"/>
            <w:vAlign w:val="bottom"/>
          </w:tcPr>
          <w:p w14:paraId="16DBE28E" w14:textId="37C1D892" w:rsidR="00517D36" w:rsidRPr="004048B0" w:rsidRDefault="00517D36" w:rsidP="006551C3">
            <w:pPr>
              <w:pStyle w:val="Heading2"/>
            </w:pPr>
            <w:r w:rsidRPr="004048B0">
              <w:rPr>
                <w:noProof/>
                <w:lang w:eastAsia="en-AU"/>
              </w:rPr>
              <w:drawing>
                <wp:inline distT="0" distB="0" distL="0" distR="0" wp14:anchorId="6FB33D62" wp14:editId="17150E04">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286000" cy="222740"/>
                          </a:xfrm>
                          <a:prstGeom prst="rect">
                            <a:avLst/>
                          </a:prstGeom>
                        </pic:spPr>
                      </pic:pic>
                    </a:graphicData>
                  </a:graphic>
                </wp:inline>
              </w:drawing>
            </w:r>
          </w:p>
        </w:tc>
      </w:tr>
      <w:tr w:rsidR="00517D36" w:rsidRPr="004048B0" w14:paraId="279E4F17" w14:textId="77777777" w:rsidTr="000740E1">
        <w:trPr>
          <w:trHeight w:val="670"/>
        </w:trPr>
        <w:tc>
          <w:tcPr>
            <w:tcW w:w="3168" w:type="dxa"/>
            <w:vMerge/>
          </w:tcPr>
          <w:p w14:paraId="6A7DBD95" w14:textId="77777777" w:rsidR="00517D36" w:rsidRPr="004048B0" w:rsidRDefault="00517D36" w:rsidP="00D51608"/>
        </w:tc>
        <w:tc>
          <w:tcPr>
            <w:tcW w:w="6035" w:type="dxa"/>
            <w:vAlign w:val="bottom"/>
          </w:tcPr>
          <w:p w14:paraId="74DEEFB1" w14:textId="3A225ED6" w:rsidR="00517D36" w:rsidRPr="004048B0" w:rsidRDefault="00F37F74" w:rsidP="00C17936">
            <w:pPr>
              <w:pStyle w:val="Heading1"/>
            </w:pPr>
            <w:r>
              <w:t>aBSTRACT</w:t>
            </w:r>
          </w:p>
        </w:tc>
      </w:tr>
      <w:tr w:rsidR="00517D36" w:rsidRPr="004048B0" w14:paraId="2CCB1E6A" w14:textId="77777777" w:rsidTr="00C17936">
        <w:trPr>
          <w:trHeight w:val="7443"/>
        </w:trPr>
        <w:tc>
          <w:tcPr>
            <w:tcW w:w="3168" w:type="dxa"/>
            <w:vMerge/>
          </w:tcPr>
          <w:p w14:paraId="7F4CED82" w14:textId="77777777" w:rsidR="00517D36" w:rsidRPr="004048B0" w:rsidRDefault="00517D36" w:rsidP="00D51608"/>
        </w:tc>
        <w:tc>
          <w:tcPr>
            <w:tcW w:w="6035" w:type="dxa"/>
          </w:tcPr>
          <w:p w14:paraId="4540915B" w14:textId="77777777" w:rsidR="00517D36" w:rsidRPr="004048B0" w:rsidRDefault="00517D36" w:rsidP="00D51608">
            <w:pPr>
              <w:rPr>
                <w:b/>
                <w:bCs/>
                <w:color w:val="FFFFFF" w:themeColor="background1"/>
              </w:rPr>
            </w:pPr>
          </w:p>
          <w:p w14:paraId="59153715" w14:textId="77777777" w:rsidR="00517D36" w:rsidRPr="004048B0" w:rsidRDefault="00517D36" w:rsidP="00D51608">
            <w:pPr>
              <w:rPr>
                <w:b/>
                <w:bCs/>
                <w:color w:val="FFFFFF" w:themeColor="background1"/>
              </w:rPr>
            </w:pPr>
          </w:p>
          <w:p w14:paraId="3F1686BD" w14:textId="77777777" w:rsidR="00F37F74" w:rsidRPr="00F37F74" w:rsidRDefault="00F37F74" w:rsidP="00F37F74">
            <w:pPr>
              <w:pStyle w:val="NormalBold"/>
              <w:rPr>
                <w:sz w:val="24"/>
                <w:szCs w:val="24"/>
              </w:rPr>
            </w:pPr>
            <w:r w:rsidRPr="00F37F74">
              <w:rPr>
                <w:sz w:val="24"/>
                <w:szCs w:val="24"/>
              </w:rPr>
              <w:t xml:space="preserve">The entire world in today’s time is highly undergoing through terrorism. </w:t>
            </w:r>
            <w:r w:rsidRPr="00F37F74">
              <w:rPr>
                <w:sz w:val="24"/>
                <w:szCs w:val="24"/>
              </w:rPr>
              <w:t>This topic</w:t>
            </w:r>
            <w:r w:rsidRPr="00F37F74">
              <w:rPr>
                <w:sz w:val="24"/>
                <w:szCs w:val="24"/>
              </w:rPr>
              <w:t xml:space="preserve"> not only includes the incessant obstacles thrusting in the path of global progress but also a deep-down effect on development of every county.</w:t>
            </w:r>
            <w:r w:rsidRPr="00F37F74">
              <w:rPr>
                <w:sz w:val="24"/>
                <w:szCs w:val="24"/>
              </w:rPr>
              <w:t xml:space="preserve"> </w:t>
            </w:r>
          </w:p>
          <w:p w14:paraId="3B005DBD" w14:textId="77777777" w:rsidR="00F37F74" w:rsidRPr="00F37F74" w:rsidRDefault="00F37F74" w:rsidP="00F37F74">
            <w:pPr>
              <w:pStyle w:val="NormalBold"/>
              <w:rPr>
                <w:sz w:val="24"/>
                <w:szCs w:val="24"/>
              </w:rPr>
            </w:pPr>
          </w:p>
          <w:p w14:paraId="5FB6ED3E" w14:textId="5E3BE656" w:rsidR="00517D36" w:rsidRPr="00F37F74" w:rsidRDefault="00F37F74" w:rsidP="00F37F74">
            <w:pPr>
              <w:pStyle w:val="NormalBold"/>
              <w:rPr>
                <w:sz w:val="24"/>
                <w:szCs w:val="24"/>
              </w:rPr>
            </w:pPr>
            <w:r w:rsidRPr="00F37F74">
              <w:rPr>
                <w:sz w:val="24"/>
                <w:szCs w:val="24"/>
              </w:rPr>
              <w:t>Here we have an impactful dataset drawn from Global Terrorism Database which comprises of data of all the terrorist attacks taken place around the world from 1907 to 2017. It includes more than 180000 attacks and a big range of massacre. It has distressed the political and economic stabilities on worldwide level.</w:t>
            </w:r>
            <w:r w:rsidRPr="00F37F74">
              <w:rPr>
                <w:sz w:val="24"/>
                <w:szCs w:val="24"/>
              </w:rPr>
              <w:t xml:space="preserve"> </w:t>
            </w:r>
          </w:p>
          <w:p w14:paraId="0FB0CB06" w14:textId="77777777" w:rsidR="00F37F74" w:rsidRPr="00F37F74" w:rsidRDefault="00F37F74" w:rsidP="00F37F74">
            <w:pPr>
              <w:pStyle w:val="NormalBold"/>
              <w:rPr>
                <w:sz w:val="24"/>
                <w:szCs w:val="24"/>
              </w:rPr>
            </w:pPr>
          </w:p>
          <w:p w14:paraId="315BE0C8" w14:textId="69339CCE" w:rsidR="00F37F74" w:rsidRPr="004048B0" w:rsidRDefault="00F37F74" w:rsidP="00F37F74">
            <w:pPr>
              <w:pStyle w:val="NormalBold"/>
            </w:pPr>
            <w:r w:rsidRPr="00F37F74">
              <w:rPr>
                <w:sz w:val="24"/>
                <w:szCs w:val="24"/>
              </w:rPr>
              <w:t>Here our study can help understand what are the basic factors riding behind this growing problem. And some core points are milestones to take a proper action to reduce this problem at some extent.</w:t>
            </w:r>
          </w:p>
        </w:tc>
      </w:tr>
    </w:tbl>
    <w:p w14:paraId="075AA679" w14:textId="77777777" w:rsidR="00114118" w:rsidRPr="004048B0" w:rsidRDefault="00114118"/>
    <w:p w14:paraId="3BB11AE4"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tbl>
      <w:tblPr>
        <w:tblpPr w:leftFromText="180" w:rightFromText="180" w:vertAnchor="page" w:horzAnchor="margin" w:tblpY="883"/>
        <w:tblW w:w="10800" w:type="dxa"/>
        <w:tblLayout w:type="fixed"/>
        <w:tblLook w:val="0600" w:firstRow="0" w:lastRow="0" w:firstColumn="0" w:lastColumn="0" w:noHBand="1" w:noVBand="1"/>
      </w:tblPr>
      <w:tblGrid>
        <w:gridCol w:w="3261"/>
        <w:gridCol w:w="7539"/>
      </w:tblGrid>
      <w:tr w:rsidR="00376CF5" w:rsidRPr="004048B0" w14:paraId="3A71384C" w14:textId="77777777" w:rsidTr="00FB419E">
        <w:trPr>
          <w:trHeight w:val="106"/>
        </w:trPr>
        <w:tc>
          <w:tcPr>
            <w:tcW w:w="3261" w:type="dxa"/>
            <w:vMerge w:val="restart"/>
          </w:tcPr>
          <w:p w14:paraId="4836B591" w14:textId="14EA3116" w:rsidR="00376CF5" w:rsidRPr="004048B0" w:rsidRDefault="00161E5B" w:rsidP="00376CF5">
            <w:pPr>
              <w:rPr>
                <w:noProof/>
              </w:rPr>
            </w:pPr>
            <w:r>
              <w:rPr>
                <w:noProof/>
              </w:rPr>
              <w:lastRenderedPageBreak/>
              <w:drawing>
                <wp:anchor distT="0" distB="0" distL="114300" distR="114300" simplePos="0" relativeHeight="251692031" behindDoc="0" locked="0" layoutInCell="1" allowOverlap="1" wp14:anchorId="5F4B89A9" wp14:editId="01A89D0E">
                  <wp:simplePos x="0" y="0"/>
                  <wp:positionH relativeFrom="margin">
                    <wp:posOffset>-68571</wp:posOffset>
                  </wp:positionH>
                  <wp:positionV relativeFrom="paragraph">
                    <wp:posOffset>-103174</wp:posOffset>
                  </wp:positionV>
                  <wp:extent cx="1457325" cy="466725"/>
                  <wp:effectExtent l="0" t="0" r="9525"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1457325" cy="466725"/>
                          </a:xfrm>
                          <a:prstGeom prst="rect">
                            <a:avLst/>
                          </a:prstGeom>
                        </pic:spPr>
                      </pic:pic>
                    </a:graphicData>
                  </a:graphic>
                  <wp14:sizeRelH relativeFrom="margin">
                    <wp14:pctWidth>0</wp14:pctWidth>
                  </wp14:sizeRelH>
                  <wp14:sizeRelV relativeFrom="margin">
                    <wp14:pctHeight>0</wp14:pctHeight>
                  </wp14:sizeRelV>
                </wp:anchor>
              </w:drawing>
            </w:r>
          </w:p>
        </w:tc>
        <w:tc>
          <w:tcPr>
            <w:tcW w:w="7539" w:type="dxa"/>
          </w:tcPr>
          <w:p w14:paraId="75E056DC" w14:textId="5D6EF785" w:rsidR="00376CF5" w:rsidRPr="004048B0" w:rsidRDefault="00376CF5" w:rsidP="00376CF5">
            <w:pPr>
              <w:rPr>
                <w:b/>
                <w:bCs/>
              </w:rPr>
            </w:pPr>
            <w:r w:rsidRPr="004048B0">
              <w:rPr>
                <w:noProof/>
                <w:lang w:eastAsia="en-AU"/>
              </w:rPr>
              <w:drawing>
                <wp:inline distT="0" distB="0" distL="0" distR="0" wp14:anchorId="1D9D4221" wp14:editId="65F55DE4">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286000" cy="222740"/>
                          </a:xfrm>
                          <a:prstGeom prst="rect">
                            <a:avLst/>
                          </a:prstGeom>
                        </pic:spPr>
                      </pic:pic>
                    </a:graphicData>
                  </a:graphic>
                </wp:inline>
              </w:drawing>
            </w:r>
          </w:p>
        </w:tc>
      </w:tr>
      <w:tr w:rsidR="00376CF5" w:rsidRPr="004048B0" w14:paraId="68B1601A" w14:textId="77777777" w:rsidTr="00161E5B">
        <w:trPr>
          <w:trHeight w:val="560"/>
        </w:trPr>
        <w:tc>
          <w:tcPr>
            <w:tcW w:w="3261" w:type="dxa"/>
            <w:vMerge/>
          </w:tcPr>
          <w:p w14:paraId="2489978C" w14:textId="77777777" w:rsidR="00376CF5" w:rsidRPr="004048B0" w:rsidRDefault="00376CF5" w:rsidP="00376CF5">
            <w:pPr>
              <w:rPr>
                <w:noProof/>
              </w:rPr>
            </w:pPr>
          </w:p>
        </w:tc>
        <w:tc>
          <w:tcPr>
            <w:tcW w:w="7539" w:type="dxa"/>
          </w:tcPr>
          <w:p w14:paraId="4D87AAD4" w14:textId="1EAFD996" w:rsidR="00376CF5" w:rsidRPr="00376CF5" w:rsidRDefault="00161E5B" w:rsidP="00161E5B">
            <w:pPr>
              <w:pStyle w:val="Heading2"/>
              <w:rPr>
                <w:rFonts w:ascii="Bahnschrift SemiBold Condensed" w:hAnsi="Bahnschrift SemiBold Condensed"/>
                <w:sz w:val="56"/>
                <w:szCs w:val="56"/>
              </w:rPr>
            </w:pPr>
            <w:r w:rsidRPr="00161E5B">
              <w:rPr>
                <w:rFonts w:ascii="Bahnschrift SemiBold Condensed" w:hAnsi="Bahnschrift SemiBold Condensed"/>
                <w:caps w:val="0"/>
                <w:noProof/>
                <w:sz w:val="56"/>
                <w:szCs w:val="56"/>
              </w:rPr>
              <w:t>1.</w:t>
            </w:r>
            <w:r>
              <w:rPr>
                <w:rFonts w:ascii="Bahnschrift SemiBold Condensed" w:hAnsi="Bahnschrift SemiBold Condensed"/>
                <w:noProof/>
                <w:sz w:val="56"/>
                <w:szCs w:val="56"/>
              </w:rPr>
              <w:t xml:space="preserve"> </w:t>
            </w:r>
            <w:r w:rsidR="00376CF5" w:rsidRPr="00376CF5">
              <w:rPr>
                <w:rFonts w:ascii="Bahnschrift SemiBold Condensed" w:hAnsi="Bahnschrift SemiBold Condensed"/>
                <w:noProof/>
                <w:sz w:val="56"/>
                <w:szCs w:val="56"/>
              </w:rPr>
              <w:t>PROBLEM STATMENT</w:t>
            </w:r>
          </w:p>
        </w:tc>
      </w:tr>
      <w:tr w:rsidR="00376CF5" w:rsidRPr="004048B0" w14:paraId="1F619C79" w14:textId="77777777" w:rsidTr="00376CF5">
        <w:trPr>
          <w:trHeight w:val="5680"/>
        </w:trPr>
        <w:tc>
          <w:tcPr>
            <w:tcW w:w="3261" w:type="dxa"/>
            <w:vMerge/>
          </w:tcPr>
          <w:p w14:paraId="77C0C485" w14:textId="77777777" w:rsidR="00376CF5" w:rsidRPr="004048B0" w:rsidRDefault="00376CF5" w:rsidP="00376CF5">
            <w:pPr>
              <w:rPr>
                <w:noProof/>
              </w:rPr>
            </w:pPr>
          </w:p>
        </w:tc>
        <w:tc>
          <w:tcPr>
            <w:tcW w:w="7539" w:type="dxa"/>
          </w:tcPr>
          <w:p w14:paraId="075CF41A" w14:textId="77777777" w:rsidR="00376CF5" w:rsidRDefault="00376CF5" w:rsidP="00376CF5">
            <w:pPr>
              <w:pStyle w:val="Heading2"/>
              <w:rPr>
                <w:rFonts w:ascii="Bahnschrift SemiBold Condensed" w:hAnsi="Bahnschrift SemiBold Condensed"/>
                <w:noProof/>
                <w:sz w:val="28"/>
                <w:szCs w:val="28"/>
              </w:rPr>
            </w:pPr>
          </w:p>
          <w:p w14:paraId="394024EB" w14:textId="278729D7" w:rsidR="00376CF5" w:rsidRPr="00376CF5" w:rsidRDefault="00376CF5" w:rsidP="00376CF5">
            <w:pPr>
              <w:pStyle w:val="Heading2"/>
              <w:rPr>
                <w:rFonts w:ascii="Bahnschrift SemiBold Condensed" w:hAnsi="Bahnschrift SemiBold Condensed"/>
                <w:noProof/>
                <w:sz w:val="28"/>
                <w:szCs w:val="28"/>
              </w:rPr>
            </w:pPr>
            <w:r w:rsidRPr="00376CF5">
              <w:rPr>
                <w:rFonts w:ascii="Bahnschrift SemiBold Condensed" w:hAnsi="Bahnschrift SemiBold Condensed"/>
                <w:noProof/>
                <w:sz w:val="28"/>
                <w:szCs w:val="28"/>
              </w:rPr>
              <w:t xml:space="preserve">TERRORISM AROUND THE WORLD </w:t>
            </w:r>
          </w:p>
          <w:p w14:paraId="6CD515EC" w14:textId="77777777" w:rsidR="00376CF5" w:rsidRPr="00F37F74" w:rsidRDefault="00376CF5" w:rsidP="00376CF5">
            <w:r w:rsidRPr="00F37F74">
              <w:t xml:space="preserve">Countries that suffered </w:t>
            </w:r>
            <w:r w:rsidRPr="00376CF5">
              <w:t>the greatest</w:t>
            </w:r>
            <w:r w:rsidRPr="00F37F74">
              <w:t xml:space="preserve"> number of Terror attacks/Hostile situations</w:t>
            </w:r>
          </w:p>
          <w:p w14:paraId="45B6F4AC" w14:textId="77777777" w:rsidR="00376CF5" w:rsidRPr="00F37F74" w:rsidRDefault="00376CF5" w:rsidP="00376CF5">
            <w:r w:rsidRPr="00F37F74">
              <w:t>Number of deaths from terrorism at Different Regions around the world</w:t>
            </w:r>
          </w:p>
          <w:p w14:paraId="16D540BB" w14:textId="77777777" w:rsidR="00376CF5" w:rsidRPr="00F37F74" w:rsidRDefault="00376CF5" w:rsidP="00376CF5">
            <w:r w:rsidRPr="00F37F74">
              <w:t>Most Targeted Cities in the world by Terrorism</w:t>
            </w:r>
          </w:p>
          <w:p w14:paraId="0E20FC09" w14:textId="77777777" w:rsidR="00376CF5" w:rsidRPr="00F37F74" w:rsidRDefault="00376CF5" w:rsidP="00376CF5">
            <w:r w:rsidRPr="00F37F74">
              <w:t>Correlation Matrix</w:t>
            </w:r>
          </w:p>
          <w:p w14:paraId="22719E4B" w14:textId="77777777" w:rsidR="00376CF5" w:rsidRPr="00F37F74" w:rsidRDefault="00376CF5" w:rsidP="00376CF5">
            <w:r w:rsidRPr="00F37F74">
              <w:t>Top 10 active Terrorist groups as per region</w:t>
            </w:r>
            <w:r>
              <w:t xml:space="preserve"> and world</w:t>
            </w:r>
          </w:p>
          <w:p w14:paraId="7BD25F7C" w14:textId="77777777" w:rsidR="00376CF5" w:rsidRDefault="00376CF5" w:rsidP="00376CF5">
            <w:r w:rsidRPr="00F37F74">
              <w:t>Total Causalities caused by Top 15 Terrorist Groups across the world since 1970</w:t>
            </w:r>
            <w:r w:rsidRPr="004048B0">
              <w:t xml:space="preserve"> </w:t>
            </w:r>
          </w:p>
          <w:p w14:paraId="75967158" w14:textId="77777777" w:rsidR="00376CF5" w:rsidRPr="004048B0" w:rsidRDefault="00376CF5" w:rsidP="00376CF5"/>
          <w:p w14:paraId="0F369E6A" w14:textId="77777777" w:rsidR="00376CF5" w:rsidRPr="00376CF5" w:rsidRDefault="00376CF5" w:rsidP="00376CF5">
            <w:pPr>
              <w:pStyle w:val="Heading2"/>
              <w:rPr>
                <w:rFonts w:ascii="Bahnschrift SemiBold Condensed" w:hAnsi="Bahnschrift SemiBold Condensed"/>
                <w:noProof/>
                <w:sz w:val="28"/>
                <w:szCs w:val="28"/>
              </w:rPr>
            </w:pPr>
            <w:r w:rsidRPr="00376CF5">
              <w:rPr>
                <w:rFonts w:ascii="Bahnschrift SemiBold Condensed" w:hAnsi="Bahnschrift SemiBold Condensed"/>
                <w:noProof/>
                <w:sz w:val="28"/>
                <w:szCs w:val="28"/>
              </w:rPr>
              <w:t>TERRORISM ACTIVITY TREND IN INDIA</w:t>
            </w:r>
          </w:p>
          <w:p w14:paraId="3D67FCCF" w14:textId="77777777" w:rsidR="00376CF5" w:rsidRPr="00376CF5" w:rsidRDefault="00376CF5" w:rsidP="00376CF5">
            <w:r w:rsidRPr="00376CF5">
              <w:t>Number of Attacks since 1970</w:t>
            </w:r>
          </w:p>
          <w:p w14:paraId="595A62CB" w14:textId="77777777" w:rsidR="00376CF5" w:rsidRPr="00376CF5" w:rsidRDefault="00376CF5" w:rsidP="00376CF5">
            <w:r w:rsidRPr="00376CF5">
              <w:t>Total Number of Killed and wounded personals caused by Terrorism in India</w:t>
            </w:r>
          </w:p>
          <w:p w14:paraId="7B8CFE87" w14:textId="77777777" w:rsidR="00376CF5" w:rsidRPr="004048B0" w:rsidRDefault="00376CF5" w:rsidP="00376CF5">
            <w:r w:rsidRPr="00376CF5">
              <w:t>Top 10 Terrorist Group activities and there most used Attack</w:t>
            </w:r>
          </w:p>
          <w:p w14:paraId="6B0D79C0" w14:textId="77777777" w:rsidR="00376CF5" w:rsidRPr="004048B0" w:rsidRDefault="00376CF5" w:rsidP="00376CF5">
            <w:r w:rsidRPr="004048B0">
              <w:t xml:space="preserve"> </w:t>
            </w:r>
          </w:p>
          <w:p w14:paraId="7F04AC90" w14:textId="140D3881" w:rsidR="00376CF5" w:rsidRPr="00376CF5" w:rsidRDefault="00376CF5" w:rsidP="00376CF5">
            <w:pPr>
              <w:pStyle w:val="Heading2"/>
              <w:rPr>
                <w:rFonts w:ascii="Bahnschrift SemiBold Condensed" w:hAnsi="Bahnschrift SemiBold Condensed"/>
                <w:noProof/>
                <w:sz w:val="28"/>
                <w:szCs w:val="28"/>
              </w:rPr>
            </w:pPr>
            <w:r w:rsidRPr="00376CF5">
              <w:rPr>
                <w:rFonts w:ascii="Bahnschrift SemiBold Condensed" w:hAnsi="Bahnschrift SemiBold Condensed"/>
                <w:noProof/>
                <w:sz w:val="28"/>
                <w:szCs w:val="28"/>
              </w:rPr>
              <w:t>CONVENTIONAL STRATEGIES OF TERRORISTS</w:t>
            </w:r>
          </w:p>
          <w:p w14:paraId="715D0D37" w14:textId="77777777" w:rsidR="00376CF5" w:rsidRPr="00376CF5" w:rsidRDefault="00376CF5" w:rsidP="00376CF5">
            <w:r w:rsidRPr="00376CF5">
              <w:t>Hostage and Kidnapping situation Analysis</w:t>
            </w:r>
          </w:p>
          <w:p w14:paraId="19D0EF65" w14:textId="77777777" w:rsidR="00376CF5" w:rsidRPr="00376CF5" w:rsidRDefault="00376CF5" w:rsidP="00376CF5">
            <w:r w:rsidRPr="00376CF5">
              <w:t>Most used Main Weapon and Sub-Weapon Type by Terrorist Groups across the World</w:t>
            </w:r>
          </w:p>
          <w:p w14:paraId="7F7CA544" w14:textId="77777777" w:rsidR="00376CF5" w:rsidRPr="004048B0" w:rsidRDefault="00376CF5" w:rsidP="00376CF5">
            <w:r w:rsidRPr="00376CF5">
              <w:t>Targeted Vandalism caused by Terrorism since 1970</w:t>
            </w:r>
          </w:p>
          <w:p w14:paraId="1B628482" w14:textId="77777777" w:rsidR="00376CF5" w:rsidRDefault="00376CF5" w:rsidP="00376CF5"/>
          <w:p w14:paraId="781D7B28" w14:textId="57E37501" w:rsidR="00376CF5" w:rsidRDefault="00376CF5" w:rsidP="00376CF5">
            <w:r w:rsidRPr="00376CF5">
              <w:t xml:space="preserve">And </w:t>
            </w:r>
            <w:r w:rsidRPr="00376CF5">
              <w:t>therefore,</w:t>
            </w:r>
            <w:r w:rsidRPr="00376CF5">
              <w:t xml:space="preserve"> we need to present a solid data analysis which help people in predicting which country needs more </w:t>
            </w:r>
            <w:r w:rsidRPr="00376CF5">
              <w:t>security, which</w:t>
            </w:r>
            <w:r w:rsidRPr="00376CF5">
              <w:t xml:space="preserve"> country is safer to live and which kind of weapons and strategies the terrorists </w:t>
            </w:r>
            <w:r w:rsidRPr="00376CF5">
              <w:t>use, so</w:t>
            </w:r>
            <w:r w:rsidRPr="00376CF5">
              <w:t xml:space="preserve"> that people can be alert.</w:t>
            </w:r>
          </w:p>
          <w:p w14:paraId="6BDD2F04" w14:textId="2D823AFB" w:rsidR="00376CF5" w:rsidRPr="004048B0" w:rsidRDefault="00376CF5" w:rsidP="00376CF5"/>
        </w:tc>
      </w:tr>
      <w:tr w:rsidR="00376CF5" w:rsidRPr="004048B0" w14:paraId="16539921" w14:textId="77777777" w:rsidTr="00376CF5">
        <w:trPr>
          <w:trHeight w:val="4892"/>
        </w:trPr>
        <w:tc>
          <w:tcPr>
            <w:tcW w:w="3261" w:type="dxa"/>
            <w:vMerge/>
          </w:tcPr>
          <w:p w14:paraId="7EBC96B5" w14:textId="77777777" w:rsidR="00376CF5" w:rsidRPr="004048B0" w:rsidRDefault="00376CF5" w:rsidP="00376CF5">
            <w:pPr>
              <w:rPr>
                <w:noProof/>
              </w:rPr>
            </w:pPr>
          </w:p>
        </w:tc>
        <w:tc>
          <w:tcPr>
            <w:tcW w:w="7539" w:type="dxa"/>
          </w:tcPr>
          <w:p w14:paraId="23EEAC45" w14:textId="77777777" w:rsidR="00376CF5" w:rsidRPr="004048B0" w:rsidRDefault="00376CF5" w:rsidP="00376CF5">
            <w:pPr>
              <w:rPr>
                <w:noProof/>
              </w:rPr>
            </w:pPr>
            <w:r>
              <w:rPr>
                <w:noProof/>
              </w:rPr>
              <w:drawing>
                <wp:inline distT="0" distB="0" distL="0" distR="0" wp14:anchorId="29912EE0" wp14:editId="433A5622">
                  <wp:extent cx="4721185" cy="315263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1">
                            <a:extLst>
                              <a:ext uri="{28A0092B-C50C-407E-A947-70E740481C1C}">
                                <a14:useLocalDpi xmlns:a14="http://schemas.microsoft.com/office/drawing/2010/main" val="0"/>
                              </a:ext>
                            </a:extLst>
                          </a:blip>
                          <a:stretch>
                            <a:fillRect/>
                          </a:stretch>
                        </pic:blipFill>
                        <pic:spPr>
                          <a:xfrm>
                            <a:off x="0" y="0"/>
                            <a:ext cx="4721185" cy="3152633"/>
                          </a:xfrm>
                          <a:prstGeom prst="rect">
                            <a:avLst/>
                          </a:prstGeom>
                        </pic:spPr>
                      </pic:pic>
                    </a:graphicData>
                  </a:graphic>
                </wp:inline>
              </w:drawing>
            </w:r>
          </w:p>
        </w:tc>
      </w:tr>
      <w:tr w:rsidR="00376CF5" w:rsidRPr="004048B0" w14:paraId="216A269A" w14:textId="77777777" w:rsidTr="00376CF5">
        <w:trPr>
          <w:trHeight w:val="576"/>
        </w:trPr>
        <w:tc>
          <w:tcPr>
            <w:tcW w:w="3261" w:type="dxa"/>
            <w:vMerge/>
          </w:tcPr>
          <w:p w14:paraId="20263419" w14:textId="77777777" w:rsidR="00376CF5" w:rsidRPr="004048B0" w:rsidRDefault="00376CF5" w:rsidP="00376CF5">
            <w:pPr>
              <w:rPr>
                <w:noProof/>
              </w:rPr>
            </w:pPr>
          </w:p>
        </w:tc>
        <w:tc>
          <w:tcPr>
            <w:tcW w:w="7539" w:type="dxa"/>
          </w:tcPr>
          <w:p w14:paraId="74A963E4" w14:textId="77777777" w:rsidR="00376CF5" w:rsidRPr="004048B0" w:rsidRDefault="00376CF5" w:rsidP="00376CF5">
            <w:pPr>
              <w:pStyle w:val="Caption"/>
            </w:pPr>
          </w:p>
        </w:tc>
      </w:tr>
    </w:tbl>
    <w:p w14:paraId="146179BE" w14:textId="2F3E92F1" w:rsidR="00114118" w:rsidRPr="004048B0" w:rsidRDefault="00114118"/>
    <w:p w14:paraId="7AFC07B6" w14:textId="77777777" w:rsidR="007762BF" w:rsidRPr="004048B0" w:rsidRDefault="007762BF"/>
    <w:tbl>
      <w:tblPr>
        <w:tblW w:w="0" w:type="auto"/>
        <w:tblLook w:val="0600" w:firstRow="0" w:lastRow="0" w:firstColumn="0" w:lastColumn="0" w:noHBand="1" w:noVBand="1"/>
      </w:tblPr>
      <w:tblGrid>
        <w:gridCol w:w="3240"/>
        <w:gridCol w:w="360"/>
        <w:gridCol w:w="7200"/>
      </w:tblGrid>
      <w:tr w:rsidR="00786C78" w:rsidRPr="004048B0" w14:paraId="45CC39DF" w14:textId="77777777" w:rsidTr="00FB419E">
        <w:trPr>
          <w:trHeight w:val="106"/>
        </w:trPr>
        <w:tc>
          <w:tcPr>
            <w:tcW w:w="3240" w:type="dxa"/>
          </w:tcPr>
          <w:p w14:paraId="7157986E" w14:textId="0E97EC43" w:rsidR="00161E5B" w:rsidRPr="004048B0" w:rsidRDefault="005F3C1A" w:rsidP="004F7092">
            <w:r>
              <w:rPr>
                <w:noProof/>
              </w:rPr>
              <w:drawing>
                <wp:anchor distT="0" distB="0" distL="114300" distR="114300" simplePos="0" relativeHeight="251694079" behindDoc="0" locked="0" layoutInCell="1" allowOverlap="1" wp14:anchorId="051A776C" wp14:editId="6195A882">
                  <wp:simplePos x="0" y="0"/>
                  <wp:positionH relativeFrom="margin">
                    <wp:posOffset>-68580</wp:posOffset>
                  </wp:positionH>
                  <wp:positionV relativeFrom="paragraph">
                    <wp:posOffset>-368291</wp:posOffset>
                  </wp:positionV>
                  <wp:extent cx="1457325" cy="466725"/>
                  <wp:effectExtent l="0" t="0" r="9525" b="952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1457325" cy="466725"/>
                          </a:xfrm>
                          <a:prstGeom prst="rect">
                            <a:avLst/>
                          </a:prstGeom>
                        </pic:spPr>
                      </pic:pic>
                    </a:graphicData>
                  </a:graphic>
                  <wp14:sizeRelH relativeFrom="margin">
                    <wp14:pctWidth>0</wp14:pctWidth>
                  </wp14:sizeRelH>
                  <wp14:sizeRelV relativeFrom="margin">
                    <wp14:pctHeight>0</wp14:pctHeight>
                  </wp14:sizeRelV>
                </wp:anchor>
              </w:drawing>
            </w:r>
            <w:r w:rsidR="00161E5B" w:rsidRPr="004048B0">
              <w:br w:type="page"/>
            </w:r>
          </w:p>
        </w:tc>
        <w:tc>
          <w:tcPr>
            <w:tcW w:w="360" w:type="dxa"/>
          </w:tcPr>
          <w:p w14:paraId="487FA7BA" w14:textId="77777777" w:rsidR="00161E5B" w:rsidRPr="004048B0" w:rsidRDefault="00161E5B" w:rsidP="004F7092">
            <w:pPr>
              <w:rPr>
                <w:noProof/>
              </w:rPr>
            </w:pPr>
          </w:p>
        </w:tc>
        <w:tc>
          <w:tcPr>
            <w:tcW w:w="7200" w:type="dxa"/>
          </w:tcPr>
          <w:p w14:paraId="64525679" w14:textId="77777777" w:rsidR="00161E5B" w:rsidRPr="004048B0" w:rsidRDefault="00161E5B" w:rsidP="004F7092">
            <w:r w:rsidRPr="004048B0">
              <w:rPr>
                <w:noProof/>
                <w:lang w:eastAsia="en-AU"/>
              </w:rPr>
              <w:drawing>
                <wp:inline distT="0" distB="0" distL="0" distR="0" wp14:anchorId="5834D522" wp14:editId="7DE1543C">
                  <wp:extent cx="2286000" cy="222740"/>
                  <wp:effectExtent l="0" t="0" r="0" b="6350"/>
                  <wp:docPr id="27" name="Graphic 2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286000" cy="222740"/>
                          </a:xfrm>
                          <a:prstGeom prst="rect">
                            <a:avLst/>
                          </a:prstGeom>
                        </pic:spPr>
                      </pic:pic>
                    </a:graphicData>
                  </a:graphic>
                </wp:inline>
              </w:drawing>
            </w:r>
          </w:p>
        </w:tc>
      </w:tr>
      <w:tr w:rsidR="00786C78" w:rsidRPr="004048B0" w14:paraId="47A05908" w14:textId="77777777" w:rsidTr="004F7092">
        <w:trPr>
          <w:trHeight w:val="499"/>
        </w:trPr>
        <w:tc>
          <w:tcPr>
            <w:tcW w:w="3240" w:type="dxa"/>
            <w:vMerge w:val="restart"/>
          </w:tcPr>
          <w:p w14:paraId="46D4F8A7" w14:textId="6DD54AEA" w:rsidR="00161E5B" w:rsidRPr="004048B0" w:rsidRDefault="00161E5B" w:rsidP="004F7092">
            <w:pPr>
              <w:pStyle w:val="Heading3"/>
            </w:pPr>
          </w:p>
          <w:p w14:paraId="12754B2B" w14:textId="77777777" w:rsidR="00161E5B" w:rsidRPr="004048B0" w:rsidRDefault="00161E5B" w:rsidP="004F7092">
            <w:pPr>
              <w:pStyle w:val="Heading3"/>
            </w:pPr>
            <w:r w:rsidRPr="004048B0">
              <w:rPr>
                <w:lang w:eastAsia="en-AU"/>
              </w:rPr>
              <w:drawing>
                <wp:inline distT="0" distB="0" distL="0" distR="0" wp14:anchorId="60218665" wp14:editId="012DB7DF">
                  <wp:extent cx="685800" cy="685800"/>
                  <wp:effectExtent l="0" t="0" r="0" b="0"/>
                  <wp:docPr id="29" name="Graphic 29"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85800" cy="685800"/>
                          </a:xfrm>
                          <a:prstGeom prst="rect">
                            <a:avLst/>
                          </a:prstGeom>
                        </pic:spPr>
                      </pic:pic>
                    </a:graphicData>
                  </a:graphic>
                </wp:inline>
              </w:drawing>
            </w:r>
          </w:p>
          <w:p w14:paraId="5B37D74B" w14:textId="77777777" w:rsidR="00FB419E" w:rsidRDefault="00FB419E" w:rsidP="00FB419E">
            <w:pPr>
              <w:pStyle w:val="Heading3"/>
              <w:rPr>
                <w:rFonts w:ascii="Bahnschrift SemiBold Condensed" w:hAnsi="Bahnschrift SemiBold Condensed"/>
                <w:b w:val="0"/>
                <w:bCs w:val="0"/>
                <w:sz w:val="28"/>
                <w:szCs w:val="28"/>
              </w:rPr>
            </w:pPr>
            <w:r>
              <w:rPr>
                <w:rFonts w:ascii="Bahnschrift SemiBold Condensed" w:hAnsi="Bahnschrift SemiBold Condensed"/>
                <w:b w:val="0"/>
                <w:bCs w:val="0"/>
                <w:sz w:val="28"/>
                <w:szCs w:val="28"/>
              </w:rPr>
              <w:t xml:space="preserve">Dataset </w:t>
            </w:r>
          </w:p>
          <w:p w14:paraId="56586977" w14:textId="1B95C1C8" w:rsidR="00161E5B" w:rsidRPr="00FB419E" w:rsidRDefault="00FB419E" w:rsidP="00FB419E">
            <w:pPr>
              <w:pStyle w:val="Heading3"/>
              <w:rPr>
                <w:rFonts w:ascii="Bahnschrift SemiBold Condensed" w:hAnsi="Bahnschrift SemiBold Condensed"/>
                <w:b w:val="0"/>
                <w:bCs w:val="0"/>
                <w:sz w:val="28"/>
                <w:szCs w:val="28"/>
              </w:rPr>
            </w:pPr>
            <w:r>
              <w:rPr>
                <w:rFonts w:ascii="Bahnschrift SemiBold Condensed" w:hAnsi="Bahnschrift SemiBold Condensed"/>
                <w:b w:val="0"/>
                <w:bCs w:val="0"/>
                <w:sz w:val="28"/>
                <w:szCs w:val="28"/>
              </w:rPr>
              <w:t>facts</w:t>
            </w:r>
          </w:p>
          <w:p w14:paraId="6CF8D2DF" w14:textId="6B723C69" w:rsidR="00161E5B" w:rsidRDefault="00FB419E" w:rsidP="00FB419E">
            <w:pPr>
              <w:pStyle w:val="Bullets"/>
            </w:pPr>
            <w:proofErr w:type="spellStart"/>
            <w:r>
              <w:t>Dimention</w:t>
            </w:r>
            <w:proofErr w:type="spellEnd"/>
            <w:r>
              <w:t>:</w:t>
            </w:r>
          </w:p>
          <w:p w14:paraId="1884849A" w14:textId="5C368117" w:rsidR="00FB419E" w:rsidRDefault="00FB419E" w:rsidP="00FB419E">
            <w:pPr>
              <w:pStyle w:val="Bullets"/>
              <w:numPr>
                <w:ilvl w:val="0"/>
                <w:numId w:val="0"/>
              </w:numPr>
              <w:ind w:left="360"/>
            </w:pPr>
            <w:r w:rsidRPr="00FB419E">
              <w:t>181691</w:t>
            </w:r>
            <w:r>
              <w:t xml:space="preserve"> x </w:t>
            </w:r>
            <w:r w:rsidRPr="00FB419E">
              <w:t>135</w:t>
            </w:r>
          </w:p>
          <w:p w14:paraId="6DBABEBC" w14:textId="48183383" w:rsidR="00FB419E" w:rsidRDefault="00FB419E" w:rsidP="00FB419E">
            <w:pPr>
              <w:pStyle w:val="Bullets"/>
              <w:numPr>
                <w:ilvl w:val="0"/>
                <w:numId w:val="0"/>
              </w:numPr>
              <w:ind w:left="360" w:hanging="360"/>
            </w:pPr>
          </w:p>
          <w:p w14:paraId="3A14DC38" w14:textId="77777777" w:rsidR="00161E5B" w:rsidRPr="004048B0" w:rsidRDefault="00161E5B" w:rsidP="004F7092">
            <w:pPr>
              <w:spacing w:before="120"/>
            </w:pPr>
          </w:p>
        </w:tc>
        <w:tc>
          <w:tcPr>
            <w:tcW w:w="360" w:type="dxa"/>
            <w:vMerge w:val="restart"/>
          </w:tcPr>
          <w:p w14:paraId="4D511414" w14:textId="77777777" w:rsidR="00161E5B" w:rsidRPr="004048B0" w:rsidRDefault="00161E5B" w:rsidP="004F7092">
            <w:pPr>
              <w:pStyle w:val="Heading2"/>
            </w:pPr>
          </w:p>
        </w:tc>
        <w:tc>
          <w:tcPr>
            <w:tcW w:w="7200" w:type="dxa"/>
          </w:tcPr>
          <w:p w14:paraId="3A7C24E6" w14:textId="46B61392" w:rsidR="00161E5B" w:rsidRPr="004048B0" w:rsidRDefault="00161E5B" w:rsidP="004F7092">
            <w:pPr>
              <w:pStyle w:val="Heading2"/>
            </w:pPr>
            <w:r>
              <w:rPr>
                <w:rFonts w:ascii="Bahnschrift SemiBold Condensed" w:hAnsi="Bahnschrift SemiBold Condensed"/>
                <w:noProof/>
                <w:sz w:val="56"/>
                <w:szCs w:val="56"/>
              </w:rPr>
              <w:t>2</w:t>
            </w:r>
            <w:r w:rsidRPr="00161E5B">
              <w:rPr>
                <w:rFonts w:ascii="Bahnschrift SemiBold Condensed" w:hAnsi="Bahnschrift SemiBold Condensed"/>
                <w:noProof/>
                <w:sz w:val="56"/>
                <w:szCs w:val="56"/>
              </w:rPr>
              <w:t xml:space="preserve">. </w:t>
            </w:r>
            <w:r>
              <w:rPr>
                <w:rFonts w:ascii="Bahnschrift SemiBold Condensed" w:hAnsi="Bahnschrift SemiBold Condensed"/>
                <w:noProof/>
                <w:sz w:val="56"/>
                <w:szCs w:val="56"/>
              </w:rPr>
              <w:t>loading Libraries and dataset</w:t>
            </w:r>
          </w:p>
        </w:tc>
      </w:tr>
      <w:tr w:rsidR="00786C78" w:rsidRPr="004048B0" w14:paraId="1E45009A" w14:textId="77777777" w:rsidTr="004F7092">
        <w:trPr>
          <w:trHeight w:val="11808"/>
        </w:trPr>
        <w:tc>
          <w:tcPr>
            <w:tcW w:w="3240" w:type="dxa"/>
            <w:vMerge/>
          </w:tcPr>
          <w:p w14:paraId="6D845AB3" w14:textId="77777777" w:rsidR="00161E5B" w:rsidRPr="004048B0" w:rsidRDefault="00161E5B" w:rsidP="004F7092">
            <w:pPr>
              <w:pStyle w:val="Heading3"/>
              <w:rPr>
                <w:lang w:eastAsia="en-AU"/>
              </w:rPr>
            </w:pPr>
          </w:p>
        </w:tc>
        <w:tc>
          <w:tcPr>
            <w:tcW w:w="360" w:type="dxa"/>
            <w:vMerge/>
          </w:tcPr>
          <w:p w14:paraId="09987A38" w14:textId="77777777" w:rsidR="00161E5B" w:rsidRPr="004048B0" w:rsidRDefault="00161E5B" w:rsidP="004F7092">
            <w:pPr>
              <w:pStyle w:val="Heading2"/>
            </w:pPr>
          </w:p>
        </w:tc>
        <w:tc>
          <w:tcPr>
            <w:tcW w:w="7200" w:type="dxa"/>
          </w:tcPr>
          <w:p w14:paraId="37CFFD10" w14:textId="77777777" w:rsidR="00786C78" w:rsidRDefault="00786C78" w:rsidP="004F7092">
            <w:pPr>
              <w:pStyle w:val="Heading3"/>
              <w:rPr>
                <w:rFonts w:ascii="Bahnschrift SemiBold Condensed" w:hAnsi="Bahnschrift SemiBold Condensed"/>
                <w:b w:val="0"/>
                <w:bCs w:val="0"/>
                <w:sz w:val="28"/>
                <w:szCs w:val="28"/>
              </w:rPr>
            </w:pPr>
          </w:p>
          <w:p w14:paraId="3487E946" w14:textId="28A407E7" w:rsidR="00161E5B" w:rsidRPr="00FB419E" w:rsidRDefault="00FB419E" w:rsidP="004F7092">
            <w:pPr>
              <w:pStyle w:val="Heading3"/>
              <w:rPr>
                <w:rFonts w:ascii="Bahnschrift SemiBold Condensed" w:hAnsi="Bahnschrift SemiBold Condensed"/>
                <w:b w:val="0"/>
                <w:bCs w:val="0"/>
                <w:sz w:val="28"/>
                <w:szCs w:val="28"/>
              </w:rPr>
            </w:pPr>
            <w:r w:rsidRPr="00FB419E">
              <w:rPr>
                <w:rFonts w:ascii="Bahnschrift SemiBold Condensed" w:hAnsi="Bahnschrift SemiBold Condensed"/>
                <w:b w:val="0"/>
                <w:bCs w:val="0"/>
                <w:sz w:val="28"/>
                <w:szCs w:val="28"/>
              </w:rPr>
              <w:t>Importing Libraries</w:t>
            </w:r>
          </w:p>
          <w:p w14:paraId="5DEB08E4" w14:textId="3CF923A2" w:rsidR="00161E5B" w:rsidRDefault="00161E5B" w:rsidP="00161E5B">
            <w:r>
              <w:t>•</w:t>
            </w:r>
            <w:r>
              <w:t xml:space="preserve"> </w:t>
            </w:r>
            <w:r w:rsidRPr="00FB419E">
              <w:rPr>
                <w:b/>
                <w:bCs/>
              </w:rPr>
              <w:t>Pandas</w:t>
            </w:r>
            <w:r>
              <w:t xml:space="preserve">        </w:t>
            </w:r>
          </w:p>
          <w:p w14:paraId="1CC0EC5F" w14:textId="77777777" w:rsidR="00161E5B" w:rsidRDefault="00161E5B" w:rsidP="00161E5B">
            <w:r>
              <w:t xml:space="preserve"> We have used pandas for data analysis and manipulation and of better data representation.</w:t>
            </w:r>
          </w:p>
          <w:p w14:paraId="3038AE50" w14:textId="6364CF2A" w:rsidR="00161E5B" w:rsidRDefault="00161E5B" w:rsidP="00161E5B">
            <w:r>
              <w:t>•</w:t>
            </w:r>
            <w:r>
              <w:t xml:space="preserve"> </w:t>
            </w:r>
            <w:proofErr w:type="spellStart"/>
            <w:r w:rsidRPr="00FB419E">
              <w:rPr>
                <w:b/>
                <w:bCs/>
              </w:rPr>
              <w:t>Matplolib</w:t>
            </w:r>
            <w:proofErr w:type="spellEnd"/>
            <w:r w:rsidRPr="00FB419E">
              <w:rPr>
                <w:b/>
                <w:bCs/>
              </w:rPr>
              <w:t xml:space="preserve">                                                                                 </w:t>
            </w:r>
          </w:p>
          <w:p w14:paraId="0983F694" w14:textId="3A6B5227" w:rsidR="00161E5B" w:rsidRDefault="00161E5B" w:rsidP="00161E5B">
            <w:r>
              <w:t>We have used matplotlib for data visualization and graph</w:t>
            </w:r>
            <w:r w:rsidR="00FB419E">
              <w:t>s &amp; Plots.</w:t>
            </w:r>
          </w:p>
          <w:p w14:paraId="26973221" w14:textId="32D26DDB" w:rsidR="00161E5B" w:rsidRDefault="00161E5B" w:rsidP="00161E5B">
            <w:r>
              <w:t>•</w:t>
            </w:r>
            <w:r>
              <w:t xml:space="preserve"> </w:t>
            </w:r>
            <w:r w:rsidRPr="00FB419E">
              <w:rPr>
                <w:b/>
                <w:bCs/>
              </w:rPr>
              <w:t xml:space="preserve">Seaborn                                                                                      </w:t>
            </w:r>
          </w:p>
          <w:p w14:paraId="116AF5D5" w14:textId="18A256CD" w:rsidR="00161E5B" w:rsidRDefault="00161E5B" w:rsidP="00161E5B">
            <w:r>
              <w:t xml:space="preserve"> We have added seaborn to make data </w:t>
            </w:r>
            <w:r>
              <w:t>visualization</w:t>
            </w:r>
            <w:r>
              <w:t xml:space="preserve"> more </w:t>
            </w:r>
            <w:r>
              <w:t>colorful</w:t>
            </w:r>
            <w:r>
              <w:t xml:space="preserve"> and meaningful.</w:t>
            </w:r>
          </w:p>
          <w:p w14:paraId="4F6597B0" w14:textId="07D857DF" w:rsidR="00161E5B" w:rsidRDefault="00161E5B" w:rsidP="00161E5B">
            <w:r>
              <w:t>•</w:t>
            </w:r>
            <w:r>
              <w:t xml:space="preserve"> </w:t>
            </w:r>
            <w:proofErr w:type="spellStart"/>
            <w:r w:rsidRPr="00FB419E">
              <w:rPr>
                <w:b/>
                <w:bCs/>
              </w:rPr>
              <w:t>D</w:t>
            </w:r>
            <w:r w:rsidRPr="00FB419E">
              <w:rPr>
                <w:b/>
                <w:bCs/>
              </w:rPr>
              <w:t>ataprep</w:t>
            </w:r>
            <w:proofErr w:type="spellEnd"/>
          </w:p>
          <w:p w14:paraId="07791455" w14:textId="0EB4BC1D" w:rsidR="00161E5B" w:rsidRDefault="00161E5B" w:rsidP="00161E5B">
            <w:r>
              <w:t xml:space="preserve">  </w:t>
            </w:r>
            <w:r>
              <w:t>It</w:t>
            </w:r>
            <w:r>
              <w:t xml:space="preserve"> has been used for </w:t>
            </w:r>
            <w:r w:rsidR="00FB419E">
              <w:t xml:space="preserve">cleaning the country elements into </w:t>
            </w:r>
            <w:r w:rsidR="00FB419E" w:rsidRPr="00FB419E">
              <w:t>ISO 3166-1 alpha-3 codes for map plotting</w:t>
            </w:r>
          </w:p>
          <w:p w14:paraId="4B0DA8BE" w14:textId="39C94605" w:rsidR="00161E5B" w:rsidRDefault="00161E5B" w:rsidP="00161E5B">
            <w:r>
              <w:t xml:space="preserve">• </w:t>
            </w:r>
            <w:proofErr w:type="spellStart"/>
            <w:r w:rsidRPr="00FB419E">
              <w:rPr>
                <w:b/>
                <w:bCs/>
              </w:rPr>
              <w:t>Plotly</w:t>
            </w:r>
            <w:proofErr w:type="spellEnd"/>
            <w:r w:rsidRPr="00FB419E">
              <w:rPr>
                <w:b/>
                <w:bCs/>
              </w:rPr>
              <w:t xml:space="preserve">                                                                               </w:t>
            </w:r>
          </w:p>
          <w:p w14:paraId="5D0CDFF2" w14:textId="444E046A" w:rsidR="00161E5B" w:rsidRPr="004048B0" w:rsidRDefault="00161E5B" w:rsidP="00161E5B">
            <w:r>
              <w:t xml:space="preserve"> An interactive amazing library has been used to cater more dynamic representation of our graphs and plots.</w:t>
            </w:r>
          </w:p>
          <w:p w14:paraId="51F8259F" w14:textId="77777777" w:rsidR="00161E5B" w:rsidRPr="004048B0" w:rsidRDefault="00161E5B" w:rsidP="004F7092">
            <w:r w:rsidRPr="004048B0">
              <w:t xml:space="preserve"> </w:t>
            </w:r>
          </w:p>
          <w:p w14:paraId="37C83561" w14:textId="02962C1D" w:rsidR="00161E5B" w:rsidRPr="00FB419E" w:rsidRDefault="00161E5B" w:rsidP="004F7092">
            <w:pPr>
              <w:pStyle w:val="Heading3"/>
              <w:rPr>
                <w:rFonts w:ascii="Bahnschrift SemiBold Condensed" w:hAnsi="Bahnschrift SemiBold Condensed"/>
                <w:b w:val="0"/>
                <w:bCs w:val="0"/>
                <w:sz w:val="28"/>
                <w:szCs w:val="28"/>
              </w:rPr>
            </w:pPr>
            <w:r w:rsidRPr="00FB419E">
              <w:rPr>
                <w:rFonts w:ascii="Bahnschrift SemiBold Condensed" w:hAnsi="Bahnschrift SemiBold Condensed"/>
                <w:b w:val="0"/>
                <w:bCs w:val="0"/>
                <w:sz w:val="28"/>
                <w:szCs w:val="28"/>
              </w:rPr>
              <w:t xml:space="preserve">loading data </w:t>
            </w:r>
          </w:p>
          <w:p w14:paraId="0BB25891" w14:textId="77777777" w:rsidR="00FB419E" w:rsidRDefault="00FB419E" w:rsidP="00786C78">
            <w:r>
              <w:t xml:space="preserve">Using pandas to load the CSV file with </w:t>
            </w:r>
            <w:r w:rsidRPr="00FB419E">
              <w:t>ISO-8859-1</w:t>
            </w:r>
            <w:r>
              <w:t xml:space="preserve"> encoding for 8-bit </w:t>
            </w:r>
            <w:r w:rsidRPr="00FB419E">
              <w:t>character set</w:t>
            </w:r>
            <w:r>
              <w:t>. The</w:t>
            </w:r>
            <w:r w:rsidRPr="00FB419E">
              <w:t xml:space="preserve"> </w:t>
            </w:r>
            <w:r>
              <w:t>Dataset exist</w:t>
            </w:r>
            <w:r w:rsidRPr="00FB419E">
              <w:t xml:space="preserve"> into our drive and then finally loaded it to google </w:t>
            </w:r>
            <w:proofErr w:type="spellStart"/>
            <w:r>
              <w:t>C</w:t>
            </w:r>
            <w:r w:rsidRPr="00FB419E">
              <w:t>olab</w:t>
            </w:r>
            <w:proofErr w:type="spellEnd"/>
            <w:r w:rsidRPr="00FB419E">
              <w:t xml:space="preserve"> notebook</w:t>
            </w:r>
            <w:r>
              <w:t xml:space="preserve"> by using this command:</w:t>
            </w:r>
          </w:p>
          <w:p w14:paraId="72971240" w14:textId="77777777" w:rsidR="00786C78" w:rsidRDefault="00786C78" w:rsidP="00786C78">
            <w:pPr>
              <w:rPr>
                <w:noProof/>
              </w:rPr>
            </w:pPr>
          </w:p>
          <w:p w14:paraId="208B6240" w14:textId="2B435ADB" w:rsidR="00786C78" w:rsidRPr="00786C78" w:rsidRDefault="000740E1" w:rsidP="00786C78">
            <w:r>
              <w:rPr>
                <w:noProof/>
              </w:rPr>
              <w:drawing>
                <wp:inline distT="0" distB="0" distL="0" distR="0" wp14:anchorId="520143C5" wp14:editId="2259FE2B">
                  <wp:extent cx="3581353" cy="3263161"/>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4">
                            <a:extLst>
                              <a:ext uri="{28A0092B-C50C-407E-A947-70E740481C1C}">
                                <a14:useLocalDpi xmlns:a14="http://schemas.microsoft.com/office/drawing/2010/main" val="0"/>
                              </a:ext>
                            </a:extLst>
                          </a:blip>
                          <a:stretch>
                            <a:fillRect/>
                          </a:stretch>
                        </pic:blipFill>
                        <pic:spPr>
                          <a:xfrm>
                            <a:off x="0" y="0"/>
                            <a:ext cx="3592682" cy="3273483"/>
                          </a:xfrm>
                          <a:prstGeom prst="rect">
                            <a:avLst/>
                          </a:prstGeom>
                        </pic:spPr>
                      </pic:pic>
                    </a:graphicData>
                  </a:graphic>
                </wp:inline>
              </w:drawing>
            </w:r>
          </w:p>
        </w:tc>
      </w:tr>
    </w:tbl>
    <w:p w14:paraId="31C0D824" w14:textId="1D4A205C"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4E309CD7" w14:textId="40873006" w:rsidR="005F350F" w:rsidRPr="004048B0" w:rsidRDefault="00376CF5">
      <w:r>
        <w:rPr>
          <w:noProof/>
        </w:rPr>
        <w:lastRenderedPageBreak/>
        <w:drawing>
          <wp:anchor distT="0" distB="0" distL="114300" distR="114300" simplePos="0" relativeHeight="251685887" behindDoc="0" locked="0" layoutInCell="1" allowOverlap="1" wp14:anchorId="76BBDFD3" wp14:editId="716E3794">
            <wp:simplePos x="0" y="0"/>
            <wp:positionH relativeFrom="margin">
              <wp:align>left</wp:align>
            </wp:positionH>
            <wp:positionV relativeFrom="paragraph">
              <wp:posOffset>-6985</wp:posOffset>
            </wp:positionV>
            <wp:extent cx="1457325" cy="466725"/>
            <wp:effectExtent l="0" t="0" r="9525"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1457325" cy="466725"/>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Look w:val="0600" w:firstRow="0" w:lastRow="0" w:firstColumn="0" w:lastColumn="0" w:noHBand="1" w:noVBand="1"/>
      </w:tblPr>
      <w:tblGrid>
        <w:gridCol w:w="3240"/>
        <w:gridCol w:w="360"/>
        <w:gridCol w:w="7200"/>
      </w:tblGrid>
      <w:tr w:rsidR="000740E1" w:rsidRPr="004048B0" w14:paraId="67ED6D24" w14:textId="77777777" w:rsidTr="00376CF5">
        <w:trPr>
          <w:trHeight w:val="106"/>
        </w:trPr>
        <w:tc>
          <w:tcPr>
            <w:tcW w:w="3240" w:type="dxa"/>
          </w:tcPr>
          <w:p w14:paraId="39FDD40D" w14:textId="6B711FE3" w:rsidR="00CD7F84" w:rsidRPr="004048B0" w:rsidRDefault="00120EDB" w:rsidP="00417D0A">
            <w:r w:rsidRPr="004048B0">
              <w:br w:type="page"/>
            </w:r>
          </w:p>
        </w:tc>
        <w:tc>
          <w:tcPr>
            <w:tcW w:w="360" w:type="dxa"/>
          </w:tcPr>
          <w:p w14:paraId="59BCB86F" w14:textId="77777777" w:rsidR="00CD7F84" w:rsidRPr="004048B0" w:rsidRDefault="00CD7F84" w:rsidP="0064029B">
            <w:pPr>
              <w:rPr>
                <w:noProof/>
              </w:rPr>
            </w:pPr>
          </w:p>
        </w:tc>
        <w:tc>
          <w:tcPr>
            <w:tcW w:w="7200" w:type="dxa"/>
          </w:tcPr>
          <w:p w14:paraId="37FC5FA1" w14:textId="77777777" w:rsidR="00CD7F84" w:rsidRPr="004048B0" w:rsidRDefault="00CD7F84" w:rsidP="0064029B">
            <w:r w:rsidRPr="004048B0">
              <w:rPr>
                <w:noProof/>
                <w:lang w:eastAsia="en-AU"/>
              </w:rPr>
              <w:drawing>
                <wp:inline distT="0" distB="0" distL="0" distR="0" wp14:anchorId="5C4E9FC7" wp14:editId="2AFB63FF">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286000" cy="222740"/>
                          </a:xfrm>
                          <a:prstGeom prst="rect">
                            <a:avLst/>
                          </a:prstGeom>
                        </pic:spPr>
                      </pic:pic>
                    </a:graphicData>
                  </a:graphic>
                </wp:inline>
              </w:drawing>
            </w:r>
          </w:p>
        </w:tc>
      </w:tr>
      <w:tr w:rsidR="000740E1" w:rsidRPr="004048B0" w14:paraId="611B0AF5" w14:textId="77777777" w:rsidTr="00376CF5">
        <w:trPr>
          <w:trHeight w:val="106"/>
        </w:trPr>
        <w:tc>
          <w:tcPr>
            <w:tcW w:w="3240" w:type="dxa"/>
          </w:tcPr>
          <w:p w14:paraId="42D9D192" w14:textId="77777777" w:rsidR="00D427B3" w:rsidRPr="004048B0" w:rsidRDefault="00D427B3" w:rsidP="00417D0A"/>
        </w:tc>
        <w:tc>
          <w:tcPr>
            <w:tcW w:w="360" w:type="dxa"/>
          </w:tcPr>
          <w:p w14:paraId="3949B07F" w14:textId="77777777" w:rsidR="00D427B3" w:rsidRPr="004048B0" w:rsidRDefault="00D427B3" w:rsidP="0064029B">
            <w:pPr>
              <w:rPr>
                <w:noProof/>
              </w:rPr>
            </w:pPr>
          </w:p>
        </w:tc>
        <w:tc>
          <w:tcPr>
            <w:tcW w:w="7200" w:type="dxa"/>
          </w:tcPr>
          <w:p w14:paraId="5B04C589" w14:textId="77777777" w:rsidR="00D427B3" w:rsidRPr="004048B0" w:rsidRDefault="00D427B3" w:rsidP="0064029B">
            <w:pPr>
              <w:rPr>
                <w:noProof/>
                <w:lang w:eastAsia="en-AU"/>
              </w:rPr>
            </w:pPr>
          </w:p>
        </w:tc>
      </w:tr>
      <w:tr w:rsidR="000740E1" w:rsidRPr="004048B0" w14:paraId="08A61BC3" w14:textId="77777777" w:rsidTr="00161E5B">
        <w:trPr>
          <w:trHeight w:val="499"/>
        </w:trPr>
        <w:tc>
          <w:tcPr>
            <w:tcW w:w="3240" w:type="dxa"/>
            <w:vMerge w:val="restart"/>
          </w:tcPr>
          <w:p w14:paraId="1A80ED20" w14:textId="00ED194D" w:rsidR="00C17936" w:rsidRPr="004048B0" w:rsidRDefault="00C17936" w:rsidP="00450F88">
            <w:pPr>
              <w:pStyle w:val="Heading3"/>
            </w:pPr>
            <w:r w:rsidRPr="004048B0">
              <w:rPr>
                <w:lang w:eastAsia="en-AU"/>
              </w:rPr>
              <w:drawing>
                <wp:inline distT="0" distB="0" distL="0" distR="0" wp14:anchorId="78FB3D29" wp14:editId="59664627">
                  <wp:extent cx="685800" cy="685800"/>
                  <wp:effectExtent l="0" t="0" r="0" b="0"/>
                  <wp:docPr id="12" name="Graphic 12"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85800" cy="685800"/>
                          </a:xfrm>
                          <a:prstGeom prst="rect">
                            <a:avLst/>
                          </a:prstGeom>
                        </pic:spPr>
                      </pic:pic>
                    </a:graphicData>
                  </a:graphic>
                </wp:inline>
              </w:drawing>
            </w:r>
          </w:p>
          <w:p w14:paraId="5B92A271" w14:textId="58F67175" w:rsidR="00C17936" w:rsidRPr="004048B0" w:rsidRDefault="00D427B3" w:rsidP="00D427B3">
            <w:pPr>
              <w:pStyle w:val="ListHeader"/>
            </w:pPr>
            <w:proofErr w:type="spellStart"/>
            <w:r>
              <w:t>NaN</w:t>
            </w:r>
            <w:proofErr w:type="spellEnd"/>
            <w:r>
              <w:t xml:space="preserve"> value Management</w:t>
            </w:r>
          </w:p>
          <w:p w14:paraId="691237FA" w14:textId="7B60E131" w:rsidR="00C17936" w:rsidRDefault="00D427B3" w:rsidP="00D427B3">
            <w:pPr>
              <w:pStyle w:val="Bullets"/>
            </w:pPr>
            <w:r>
              <w:t>Replacing Alphabetical elements with “Unknown”.</w:t>
            </w:r>
          </w:p>
          <w:p w14:paraId="5F0A1788" w14:textId="14E44AB4" w:rsidR="000740E1" w:rsidRDefault="00D427B3" w:rsidP="004048B0">
            <w:pPr>
              <w:pStyle w:val="Bullets"/>
            </w:pPr>
            <w:r>
              <w:t>Replacing Numerical elements with Mode, as per need.</w:t>
            </w:r>
          </w:p>
          <w:p w14:paraId="15129623" w14:textId="77777777" w:rsidR="000740E1" w:rsidRPr="004048B0" w:rsidRDefault="000740E1" w:rsidP="00E76B63">
            <w:pPr>
              <w:pStyle w:val="Bullets"/>
              <w:numPr>
                <w:ilvl w:val="0"/>
                <w:numId w:val="0"/>
              </w:numPr>
              <w:ind w:left="360"/>
            </w:pPr>
          </w:p>
          <w:p w14:paraId="5BF791EC" w14:textId="77777777" w:rsidR="00C17936" w:rsidRPr="004048B0" w:rsidRDefault="00C17936" w:rsidP="00450F88">
            <w:pPr>
              <w:pStyle w:val="Heading3"/>
            </w:pPr>
            <w:r w:rsidRPr="004048B0">
              <w:rPr>
                <w:lang w:eastAsia="en-AU"/>
              </w:rPr>
              <w:drawing>
                <wp:inline distT="0" distB="0" distL="0" distR="0" wp14:anchorId="439E348A" wp14:editId="27525AF7">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85800" cy="685800"/>
                          </a:xfrm>
                          <a:prstGeom prst="rect">
                            <a:avLst/>
                          </a:prstGeom>
                        </pic:spPr>
                      </pic:pic>
                    </a:graphicData>
                  </a:graphic>
                </wp:inline>
              </w:drawing>
            </w:r>
          </w:p>
          <w:p w14:paraId="4D9234D5" w14:textId="65EB1243" w:rsidR="00C17936" w:rsidRPr="004048B0" w:rsidRDefault="00D427B3" w:rsidP="00D427B3">
            <w:pPr>
              <w:pStyle w:val="ListHeader"/>
            </w:pPr>
            <w:r>
              <w:t>Null Value count</w:t>
            </w:r>
          </w:p>
          <w:p w14:paraId="4643BE4E" w14:textId="410985D2" w:rsidR="00C17936" w:rsidRDefault="00D427B3" w:rsidP="00D427B3">
            <w:pPr>
              <w:pStyle w:val="Bullets"/>
            </w:pPr>
            <w:r>
              <w:t>Before: 15 out of 25 columns had null values in it.</w:t>
            </w:r>
          </w:p>
          <w:p w14:paraId="255F8E73" w14:textId="3AAD2935" w:rsidR="00D427B3" w:rsidRPr="004048B0" w:rsidRDefault="00D427B3" w:rsidP="00D427B3">
            <w:pPr>
              <w:pStyle w:val="Bullets"/>
            </w:pPr>
            <w:r>
              <w:t>After cleaning and Fixing Data Structure: All 25 columns have 0 Null values.</w:t>
            </w:r>
          </w:p>
          <w:p w14:paraId="2FE89592" w14:textId="77777777" w:rsidR="00C17936" w:rsidRPr="004048B0" w:rsidRDefault="00C17936" w:rsidP="00F620CA">
            <w:pPr>
              <w:ind w:left="360"/>
            </w:pPr>
          </w:p>
          <w:p w14:paraId="08BED6B6" w14:textId="20CEB52E" w:rsidR="004048B0" w:rsidRPr="004048B0" w:rsidRDefault="000740E1" w:rsidP="004048B0">
            <w:r>
              <w:rPr>
                <w:noProof/>
              </w:rPr>
              <w:drawing>
                <wp:inline distT="0" distB="0" distL="0" distR="0" wp14:anchorId="35096DB8" wp14:editId="178F46EF">
                  <wp:extent cx="1812864" cy="2781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7">
                            <a:extLst>
                              <a:ext uri="{28A0092B-C50C-407E-A947-70E740481C1C}">
                                <a14:useLocalDpi xmlns:a14="http://schemas.microsoft.com/office/drawing/2010/main" val="0"/>
                              </a:ext>
                            </a:extLst>
                          </a:blip>
                          <a:stretch>
                            <a:fillRect/>
                          </a:stretch>
                        </pic:blipFill>
                        <pic:spPr>
                          <a:xfrm>
                            <a:off x="0" y="0"/>
                            <a:ext cx="1839370" cy="2821966"/>
                          </a:xfrm>
                          <a:prstGeom prst="rect">
                            <a:avLst/>
                          </a:prstGeom>
                        </pic:spPr>
                      </pic:pic>
                    </a:graphicData>
                  </a:graphic>
                </wp:inline>
              </w:drawing>
            </w:r>
          </w:p>
          <w:p w14:paraId="1C3FC156" w14:textId="3DE1FB39" w:rsidR="00C17936" w:rsidRPr="004048B0" w:rsidRDefault="00C17936" w:rsidP="00450F88">
            <w:pPr>
              <w:pStyle w:val="Heading3"/>
            </w:pPr>
          </w:p>
          <w:p w14:paraId="54E8C314" w14:textId="1605CA7A" w:rsidR="00C17936" w:rsidRPr="004048B0" w:rsidRDefault="00C17936" w:rsidP="0053179B">
            <w:pPr>
              <w:pStyle w:val="ListHeader"/>
            </w:pPr>
          </w:p>
          <w:p w14:paraId="746A9206" w14:textId="77777777" w:rsidR="00C17936" w:rsidRPr="004048B0" w:rsidRDefault="00C17936" w:rsidP="006F5A91">
            <w:pPr>
              <w:spacing w:before="120"/>
            </w:pPr>
          </w:p>
        </w:tc>
        <w:tc>
          <w:tcPr>
            <w:tcW w:w="360" w:type="dxa"/>
            <w:vMerge w:val="restart"/>
          </w:tcPr>
          <w:p w14:paraId="3770D662" w14:textId="295D93B3" w:rsidR="00C17936" w:rsidRPr="004048B0" w:rsidRDefault="00C17936" w:rsidP="00500AC9">
            <w:pPr>
              <w:pStyle w:val="Heading2"/>
            </w:pPr>
          </w:p>
        </w:tc>
        <w:tc>
          <w:tcPr>
            <w:tcW w:w="7200" w:type="dxa"/>
          </w:tcPr>
          <w:p w14:paraId="7EDD3E25" w14:textId="760205CA" w:rsidR="00C17936" w:rsidRPr="004048B0" w:rsidRDefault="00AD16A9" w:rsidP="00FE44CB">
            <w:pPr>
              <w:pStyle w:val="Heading2"/>
            </w:pPr>
            <w:r>
              <w:rPr>
                <w:rFonts w:ascii="Bahnschrift SemiBold Condensed" w:hAnsi="Bahnschrift SemiBold Condensed"/>
                <w:noProof/>
                <w:sz w:val="56"/>
                <w:szCs w:val="56"/>
              </w:rPr>
              <w:t>3</w:t>
            </w:r>
            <w:r w:rsidR="00161E5B" w:rsidRPr="00161E5B">
              <w:rPr>
                <w:rFonts w:ascii="Bahnschrift SemiBold Condensed" w:hAnsi="Bahnschrift SemiBold Condensed"/>
                <w:noProof/>
                <w:sz w:val="56"/>
                <w:szCs w:val="56"/>
              </w:rPr>
              <w:t>. pre</w:t>
            </w:r>
            <w:r w:rsidR="00161E5B">
              <w:rPr>
                <w:rFonts w:ascii="Bahnschrift SemiBold Condensed" w:hAnsi="Bahnschrift SemiBold Condensed"/>
                <w:noProof/>
                <w:sz w:val="56"/>
                <w:szCs w:val="56"/>
              </w:rPr>
              <w:t>processing data</w:t>
            </w:r>
          </w:p>
        </w:tc>
      </w:tr>
      <w:tr w:rsidR="000740E1" w:rsidRPr="004048B0" w14:paraId="3F8FD49B" w14:textId="77777777" w:rsidTr="00C17936">
        <w:trPr>
          <w:trHeight w:val="11808"/>
        </w:trPr>
        <w:tc>
          <w:tcPr>
            <w:tcW w:w="3240" w:type="dxa"/>
            <w:vMerge/>
          </w:tcPr>
          <w:p w14:paraId="6783C74D" w14:textId="77777777" w:rsidR="00C17936" w:rsidRPr="004048B0" w:rsidRDefault="00C17936" w:rsidP="00C17936">
            <w:pPr>
              <w:pStyle w:val="Heading3"/>
              <w:rPr>
                <w:lang w:eastAsia="en-AU"/>
              </w:rPr>
            </w:pPr>
          </w:p>
        </w:tc>
        <w:tc>
          <w:tcPr>
            <w:tcW w:w="360" w:type="dxa"/>
            <w:vMerge/>
          </w:tcPr>
          <w:p w14:paraId="4581CF68" w14:textId="77777777" w:rsidR="00C17936" w:rsidRPr="004048B0" w:rsidRDefault="00C17936" w:rsidP="00C17936">
            <w:pPr>
              <w:pStyle w:val="Heading2"/>
            </w:pPr>
          </w:p>
        </w:tc>
        <w:tc>
          <w:tcPr>
            <w:tcW w:w="7200" w:type="dxa"/>
          </w:tcPr>
          <w:p w14:paraId="72646DDD" w14:textId="587B6F3D" w:rsidR="00C17936" w:rsidRPr="004048B0" w:rsidRDefault="00C17936" w:rsidP="00161E5B">
            <w:pPr>
              <w:pStyle w:val="Heading3"/>
            </w:pPr>
          </w:p>
          <w:p w14:paraId="11D7AC07" w14:textId="0510AFE2" w:rsidR="00C17936" w:rsidRDefault="00FB419E" w:rsidP="00C17936">
            <w:pPr>
              <w:pStyle w:val="Heading3"/>
            </w:pPr>
            <w:r>
              <w:t>data cleaning</w:t>
            </w:r>
          </w:p>
          <w:p w14:paraId="6C381BCF" w14:textId="77777777" w:rsidR="00D427B3" w:rsidRPr="00D427B3" w:rsidRDefault="00D427B3" w:rsidP="00D427B3"/>
          <w:p w14:paraId="648962C1" w14:textId="77777777" w:rsidR="001E1AB6" w:rsidRDefault="00FB419E" w:rsidP="00C17936">
            <w:r w:rsidRPr="00FB419E">
              <w:t>Data preprocessing is the first step to be done after collecting data. It is a set of operations performed on the START (Study of Terrorism and Response to Terrorism) dataset to modify ambiguous data which can be a bottleneck to analytical results. Data preprocessing methodology helps in converting this raw data into a more meaningful, focused, interpretable and readable format</w:t>
            </w:r>
          </w:p>
          <w:p w14:paraId="2A4F28BC" w14:textId="77777777" w:rsidR="001E1AB6" w:rsidRDefault="001E1AB6" w:rsidP="00C17936"/>
          <w:p w14:paraId="19EF3C05" w14:textId="0C38F82E" w:rsidR="00C17936" w:rsidRPr="004048B0" w:rsidRDefault="001E1AB6" w:rsidP="00C17936">
            <w:r>
              <w:rPr>
                <w:noProof/>
              </w:rPr>
              <w:drawing>
                <wp:inline distT="0" distB="0" distL="0" distR="0" wp14:anchorId="0095BD74" wp14:editId="7607B1ED">
                  <wp:extent cx="4271749" cy="179215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07371" cy="1807103"/>
                          </a:xfrm>
                          <a:prstGeom prst="rect">
                            <a:avLst/>
                          </a:prstGeom>
                        </pic:spPr>
                      </pic:pic>
                    </a:graphicData>
                  </a:graphic>
                </wp:inline>
              </w:drawing>
            </w:r>
            <w:r w:rsidR="00FB419E" w:rsidRPr="00FB419E">
              <w:t>.</w:t>
            </w:r>
          </w:p>
          <w:p w14:paraId="09DE5D7E" w14:textId="77777777" w:rsidR="00C17936" w:rsidRPr="004048B0" w:rsidRDefault="00C17936" w:rsidP="00C17936">
            <w:r w:rsidRPr="004048B0">
              <w:t xml:space="preserve"> </w:t>
            </w:r>
          </w:p>
          <w:p w14:paraId="32B55DCD" w14:textId="79C62DC8" w:rsidR="00C17936" w:rsidRPr="004048B0" w:rsidRDefault="00D427B3" w:rsidP="00C17936">
            <w:pPr>
              <w:pStyle w:val="Heading3"/>
            </w:pPr>
            <w:r w:rsidRPr="00D427B3">
              <w:t>Fixing structural errors</w:t>
            </w:r>
            <w:r w:rsidR="00C17936" w:rsidRPr="004048B0">
              <w:t xml:space="preserve"> </w:t>
            </w:r>
          </w:p>
          <w:p w14:paraId="350E6173" w14:textId="77777777" w:rsidR="00C17936" w:rsidRDefault="00C17936" w:rsidP="00D427B3"/>
          <w:p w14:paraId="55A69EAD" w14:textId="3C928FE2" w:rsidR="00D427B3" w:rsidRDefault="005F3C1A" w:rsidP="00D427B3">
            <w:pPr>
              <w:pStyle w:val="ListParagraph"/>
              <w:numPr>
                <w:ilvl w:val="0"/>
                <w:numId w:val="9"/>
              </w:numPr>
            </w:pPr>
            <w:r>
              <w:t xml:space="preserve">Most of the column names of the dataset needed to be renamed for the purpose of easy to use and </w:t>
            </w:r>
            <w:r>
              <w:t>understand</w:t>
            </w:r>
            <w:r>
              <w:t xml:space="preserve">. A new column is created with the name casualties containing the sum of the values of total people killed and </w:t>
            </w:r>
            <w:r>
              <w:t>wounded.</w:t>
            </w:r>
            <w:r w:rsidRPr="00D427B3">
              <w:t xml:space="preserve"> </w:t>
            </w:r>
          </w:p>
          <w:p w14:paraId="3F0A4E08" w14:textId="50AAE92B" w:rsidR="00D427B3" w:rsidRDefault="00D427B3" w:rsidP="00D427B3">
            <w:pPr>
              <w:pStyle w:val="ListParagraph"/>
              <w:numPr>
                <w:ilvl w:val="0"/>
                <w:numId w:val="9"/>
              </w:numPr>
            </w:pPr>
            <w:r w:rsidRPr="00D427B3">
              <w:t xml:space="preserve">Above we can see that most of the important column contains </w:t>
            </w:r>
            <w:r w:rsidRPr="00D427B3">
              <w:t>a lot</w:t>
            </w:r>
            <w:r w:rsidRPr="00D427B3">
              <w:t xml:space="preserve"> of </w:t>
            </w:r>
            <w:proofErr w:type="spellStart"/>
            <w:r w:rsidRPr="00D427B3">
              <w:t>NaN</w:t>
            </w:r>
            <w:proofErr w:type="spellEnd"/>
            <w:r w:rsidRPr="00D427B3">
              <w:t xml:space="preserve"> or missing values Thus to make a sense out of all that we will start re-placing those values with 'UNKNOWN' value to make it is when we visualize the data via Plots and Graphs. </w:t>
            </w:r>
            <w:r w:rsidRPr="00D427B3">
              <w:t>Also,</w:t>
            </w:r>
            <w:r w:rsidRPr="00D427B3">
              <w:t xml:space="preserve"> </w:t>
            </w:r>
            <w:r w:rsidRPr="00D427B3">
              <w:t>you</w:t>
            </w:r>
            <w:r w:rsidRPr="00D427B3">
              <w:t xml:space="preserve"> can’t ignore missing data because many algorithms will not accept missing values.</w:t>
            </w:r>
          </w:p>
          <w:p w14:paraId="3ABCF92E" w14:textId="77777777" w:rsidR="00D427B3" w:rsidRDefault="00D427B3" w:rsidP="00D427B3">
            <w:pPr>
              <w:pStyle w:val="ListParagraph"/>
              <w:numPr>
                <w:ilvl w:val="0"/>
                <w:numId w:val="9"/>
              </w:numPr>
            </w:pPr>
            <w:r>
              <w:t xml:space="preserve">For Numerical Data, Replacing </w:t>
            </w:r>
            <w:proofErr w:type="spellStart"/>
            <w:r>
              <w:t>NaN</w:t>
            </w:r>
            <w:proofErr w:type="spellEnd"/>
            <w:r>
              <w:t xml:space="preserve"> values with Mode of the respective column element. </w:t>
            </w:r>
          </w:p>
          <w:p w14:paraId="4B07FFA3" w14:textId="77777777" w:rsidR="00D427B3" w:rsidRDefault="00D427B3" w:rsidP="00D427B3">
            <w:pPr>
              <w:pStyle w:val="ListParagraph"/>
              <w:numPr>
                <w:ilvl w:val="0"/>
                <w:numId w:val="9"/>
              </w:numPr>
            </w:pPr>
            <w:r w:rsidRPr="00D427B3">
              <w:t xml:space="preserve">Minor Data </w:t>
            </w:r>
            <w:r w:rsidRPr="00D427B3">
              <w:t>Improvements</w:t>
            </w:r>
            <w:r>
              <w:t xml:space="preserve"> and re-assigning the proper Data Type.</w:t>
            </w:r>
          </w:p>
          <w:p w14:paraId="1725AEC7" w14:textId="77777777" w:rsidR="00D427B3" w:rsidRDefault="00D427B3" w:rsidP="00D427B3">
            <w:pPr>
              <w:pStyle w:val="ListParagraph"/>
              <w:numPr>
                <w:ilvl w:val="0"/>
                <w:numId w:val="9"/>
              </w:numPr>
            </w:pPr>
            <w:r w:rsidRPr="00D427B3">
              <w:t>Converting Country name to ISO 3166-1 alpha-3 codes for map plotting</w:t>
            </w:r>
          </w:p>
          <w:p w14:paraId="6A9DE240" w14:textId="77777777" w:rsidR="00D427B3" w:rsidRDefault="00D427B3" w:rsidP="00D427B3">
            <w:pPr>
              <w:pStyle w:val="ListParagraph"/>
              <w:numPr>
                <w:ilvl w:val="0"/>
                <w:numId w:val="9"/>
              </w:numPr>
            </w:pPr>
            <w:r w:rsidRPr="00D427B3">
              <w:t xml:space="preserve">Now we will drop above </w:t>
            </w:r>
            <w:proofErr w:type="spellStart"/>
            <w:r w:rsidRPr="00D427B3">
              <w:t>NaN</w:t>
            </w:r>
            <w:proofErr w:type="spellEnd"/>
            <w:r w:rsidRPr="00D427B3">
              <w:t xml:space="preserve"> values aka Non-Existent Countries from </w:t>
            </w:r>
            <w:proofErr w:type="spellStart"/>
            <w:r w:rsidRPr="00D427B3">
              <w:t>Country_code</w:t>
            </w:r>
            <w:proofErr w:type="spellEnd"/>
            <w:r w:rsidRPr="00D427B3">
              <w:t xml:space="preserve"> column as those countries doesn`t exist anymore</w:t>
            </w:r>
            <w:r>
              <w:t>.</w:t>
            </w:r>
          </w:p>
          <w:p w14:paraId="26B5E22D" w14:textId="77777777" w:rsidR="00D427B3" w:rsidRDefault="00D427B3" w:rsidP="00D427B3">
            <w:pPr>
              <w:pStyle w:val="ListParagraph"/>
              <w:numPr>
                <w:ilvl w:val="0"/>
                <w:numId w:val="9"/>
              </w:numPr>
            </w:pPr>
            <w:r>
              <w:t xml:space="preserve">Now Dropping useless </w:t>
            </w:r>
            <w:proofErr w:type="spellStart"/>
            <w:r w:rsidRPr="00D427B3">
              <w:t>NaN</w:t>
            </w:r>
            <w:proofErr w:type="spellEnd"/>
            <w:r w:rsidRPr="00D427B3">
              <w:t xml:space="preserve"> value throughout the </w:t>
            </w:r>
            <w:r w:rsidRPr="00D427B3">
              <w:t>data frame</w:t>
            </w:r>
            <w:r>
              <w:t>.</w:t>
            </w:r>
          </w:p>
          <w:p w14:paraId="245C4DC2" w14:textId="77777777" w:rsidR="00D427B3" w:rsidRDefault="00D427B3" w:rsidP="00D427B3">
            <w:pPr>
              <w:pStyle w:val="ListParagraph"/>
            </w:pPr>
          </w:p>
          <w:p w14:paraId="205031B6" w14:textId="2AB2B1D0" w:rsidR="00D427B3" w:rsidRPr="004048B0" w:rsidRDefault="00D427B3" w:rsidP="00D427B3">
            <w:pPr>
              <w:pStyle w:val="ListParagraph"/>
            </w:pPr>
          </w:p>
        </w:tc>
      </w:tr>
    </w:tbl>
    <w:p w14:paraId="0BDC0EB6" w14:textId="77777777" w:rsidR="007762BF" w:rsidRPr="004048B0" w:rsidRDefault="007762BF"/>
    <w:p w14:paraId="142D0BC6"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1F29727D" w14:textId="573A6333" w:rsidR="005F350F" w:rsidRPr="004048B0" w:rsidRDefault="00CA1F3D">
      <w:r>
        <w:rPr>
          <w:noProof/>
        </w:rPr>
        <w:lastRenderedPageBreak/>
        <w:drawing>
          <wp:anchor distT="0" distB="0" distL="114300" distR="114300" simplePos="0" relativeHeight="251687935" behindDoc="0" locked="0" layoutInCell="1" allowOverlap="1" wp14:anchorId="75FC6F25" wp14:editId="26EA3BF5">
            <wp:simplePos x="0" y="0"/>
            <wp:positionH relativeFrom="margin">
              <wp:align>left</wp:align>
            </wp:positionH>
            <wp:positionV relativeFrom="paragraph">
              <wp:posOffset>-13648</wp:posOffset>
            </wp:positionV>
            <wp:extent cx="1457528" cy="466790"/>
            <wp:effectExtent l="0" t="0" r="9525"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1457528" cy="46679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Look w:val="0600" w:firstRow="0" w:lastRow="0" w:firstColumn="0" w:lastColumn="0" w:noHBand="1" w:noVBand="1"/>
      </w:tblPr>
      <w:tblGrid>
        <w:gridCol w:w="4860"/>
        <w:gridCol w:w="5940"/>
      </w:tblGrid>
      <w:tr w:rsidR="0009054B" w:rsidRPr="004048B0" w14:paraId="675949F9" w14:textId="77777777" w:rsidTr="001E1AB6">
        <w:trPr>
          <w:trHeight w:val="579"/>
        </w:trPr>
        <w:tc>
          <w:tcPr>
            <w:tcW w:w="3600" w:type="dxa"/>
            <w:vMerge w:val="restart"/>
            <w:vAlign w:val="center"/>
          </w:tcPr>
          <w:p w14:paraId="4B23A5EB" w14:textId="6F888701" w:rsidR="00AD16A9" w:rsidRPr="00AD16A9" w:rsidRDefault="004A4C49" w:rsidP="00AD16A9">
            <w:pPr>
              <w:pStyle w:val="Quote"/>
              <w:ind w:left="0"/>
            </w:pPr>
            <w:r w:rsidRPr="004048B0">
              <w:br w:type="page"/>
            </w:r>
            <w:r w:rsidR="0009054B">
              <w:rPr>
                <w:noProof/>
              </w:rPr>
              <w:drawing>
                <wp:inline distT="0" distB="0" distL="0" distR="0" wp14:anchorId="63B033A9" wp14:editId="1951D9AE">
                  <wp:extent cx="2766089" cy="17199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9">
                            <a:extLst>
                              <a:ext uri="{28A0092B-C50C-407E-A947-70E740481C1C}">
                                <a14:useLocalDpi xmlns:a14="http://schemas.microsoft.com/office/drawing/2010/main" val="0"/>
                              </a:ext>
                            </a:extLst>
                          </a:blip>
                          <a:stretch>
                            <a:fillRect/>
                          </a:stretch>
                        </pic:blipFill>
                        <pic:spPr>
                          <a:xfrm>
                            <a:off x="0" y="0"/>
                            <a:ext cx="2790798" cy="1735334"/>
                          </a:xfrm>
                          <a:prstGeom prst="rect">
                            <a:avLst/>
                          </a:prstGeom>
                        </pic:spPr>
                      </pic:pic>
                    </a:graphicData>
                  </a:graphic>
                </wp:inline>
              </w:drawing>
            </w:r>
            <w:r w:rsidR="00AD16A9">
              <w:t xml:space="preserve">  </w:t>
            </w:r>
          </w:p>
          <w:p w14:paraId="7D72FFC1" w14:textId="77777777" w:rsidR="00AD16A9" w:rsidRDefault="00AD16A9" w:rsidP="00AD16A9"/>
          <w:p w14:paraId="59375C23" w14:textId="18EF72FF" w:rsidR="00AD16A9" w:rsidRDefault="00AD16A9" w:rsidP="00AD16A9">
            <w:r w:rsidRPr="00AD16A9">
              <w:drawing>
                <wp:inline distT="0" distB="0" distL="0" distR="0" wp14:anchorId="0B6CBCC7" wp14:editId="616C1F77">
                  <wp:extent cx="2775779" cy="1566194"/>
                  <wp:effectExtent l="0" t="0" r="5715" b="0"/>
                  <wp:docPr id="58" name="Picture 12">
                    <a:extLst xmlns:a="http://schemas.openxmlformats.org/drawingml/2006/main">
                      <a:ext uri="{FF2B5EF4-FFF2-40B4-BE49-F238E27FC236}">
                        <a16:creationId xmlns:a16="http://schemas.microsoft.com/office/drawing/2014/main" id="{815651D1-CE67-488B-90CF-6673E4F84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15651D1-CE67-488B-90CF-6673E4F8489B}"/>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96627" cy="1577957"/>
                          </a:xfrm>
                          <a:prstGeom prst="rect">
                            <a:avLst/>
                          </a:prstGeom>
                        </pic:spPr>
                      </pic:pic>
                    </a:graphicData>
                  </a:graphic>
                </wp:inline>
              </w:drawing>
            </w:r>
          </w:p>
          <w:p w14:paraId="30ECDEA5" w14:textId="77777777" w:rsidR="00AD16A9" w:rsidRDefault="00AD16A9" w:rsidP="00AD16A9"/>
          <w:p w14:paraId="76A62948" w14:textId="29E08BF2" w:rsidR="00AD16A9" w:rsidRDefault="00AD16A9" w:rsidP="00AD16A9">
            <w:r w:rsidRPr="00AD16A9">
              <w:drawing>
                <wp:inline distT="0" distB="0" distL="0" distR="0" wp14:anchorId="266592B7" wp14:editId="775B4BD4">
                  <wp:extent cx="2796989" cy="1486375"/>
                  <wp:effectExtent l="0" t="0" r="3810" b="0"/>
                  <wp:docPr id="59" name="Picture 8">
                    <a:extLst xmlns:a="http://schemas.openxmlformats.org/drawingml/2006/main">
                      <a:ext uri="{FF2B5EF4-FFF2-40B4-BE49-F238E27FC236}">
                        <a16:creationId xmlns:a16="http://schemas.microsoft.com/office/drawing/2014/main" id="{D437724C-BFC9-428F-ACF0-D8A13F8267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437724C-BFC9-428F-ACF0-D8A13F826782}"/>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813260" cy="1495022"/>
                          </a:xfrm>
                          <a:prstGeom prst="rect">
                            <a:avLst/>
                          </a:prstGeom>
                        </pic:spPr>
                      </pic:pic>
                    </a:graphicData>
                  </a:graphic>
                </wp:inline>
              </w:drawing>
            </w:r>
          </w:p>
          <w:p w14:paraId="300E5C67" w14:textId="77777777" w:rsidR="00AD16A9" w:rsidRDefault="00AD16A9" w:rsidP="00AD16A9"/>
          <w:p w14:paraId="1419EACC" w14:textId="177259E5" w:rsidR="00AD16A9" w:rsidRPr="00AD16A9" w:rsidRDefault="00AD16A9" w:rsidP="00AD16A9">
            <w:r w:rsidRPr="00AD16A9">
              <w:drawing>
                <wp:inline distT="0" distB="0" distL="0" distR="0" wp14:anchorId="2DC4C454" wp14:editId="6C2CA138">
                  <wp:extent cx="2775856" cy="1856096"/>
                  <wp:effectExtent l="0" t="0" r="5715" b="0"/>
                  <wp:docPr id="61" name="Picture 8">
                    <a:extLst xmlns:a="http://schemas.openxmlformats.org/drawingml/2006/main">
                      <a:ext uri="{FF2B5EF4-FFF2-40B4-BE49-F238E27FC236}">
                        <a16:creationId xmlns:a16="http://schemas.microsoft.com/office/drawing/2014/main" id="{B1ED9F70-43DF-4F48-9938-258A7F2E28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1ED9F70-43DF-4F48-9938-258A7F2E2899}"/>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809496" cy="1878590"/>
                          </a:xfrm>
                          <a:prstGeom prst="rect">
                            <a:avLst/>
                          </a:prstGeom>
                        </pic:spPr>
                      </pic:pic>
                    </a:graphicData>
                  </a:graphic>
                </wp:inline>
              </w:drawing>
            </w:r>
          </w:p>
        </w:tc>
        <w:tc>
          <w:tcPr>
            <w:tcW w:w="7191" w:type="dxa"/>
          </w:tcPr>
          <w:p w14:paraId="41514F3A" w14:textId="77777777" w:rsidR="004A4C49" w:rsidRPr="004048B0" w:rsidRDefault="004A4C49" w:rsidP="00C9656E">
            <w:r w:rsidRPr="004048B0">
              <w:rPr>
                <w:noProof/>
                <w:lang w:eastAsia="en-AU"/>
              </w:rPr>
              <w:drawing>
                <wp:inline distT="0" distB="0" distL="0" distR="0" wp14:anchorId="3CB3C170" wp14:editId="5710AB38">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286000" cy="222740"/>
                          </a:xfrm>
                          <a:prstGeom prst="rect">
                            <a:avLst/>
                          </a:prstGeom>
                        </pic:spPr>
                      </pic:pic>
                    </a:graphicData>
                  </a:graphic>
                </wp:inline>
              </w:drawing>
            </w:r>
          </w:p>
        </w:tc>
      </w:tr>
      <w:tr w:rsidR="0009054B" w:rsidRPr="004048B0" w14:paraId="1952E9CD" w14:textId="77777777" w:rsidTr="001E1AB6">
        <w:trPr>
          <w:trHeight w:val="714"/>
        </w:trPr>
        <w:tc>
          <w:tcPr>
            <w:tcW w:w="3600" w:type="dxa"/>
            <w:vMerge/>
          </w:tcPr>
          <w:p w14:paraId="6777B07E" w14:textId="77777777" w:rsidR="004A4C49" w:rsidRPr="004048B0" w:rsidRDefault="004A4C49" w:rsidP="004D4384">
            <w:pPr>
              <w:pStyle w:val="Quote"/>
            </w:pPr>
          </w:p>
        </w:tc>
        <w:tc>
          <w:tcPr>
            <w:tcW w:w="7191" w:type="dxa"/>
          </w:tcPr>
          <w:p w14:paraId="32B6DEC4" w14:textId="77777777" w:rsidR="004A4C49" w:rsidRPr="001E1AB6" w:rsidRDefault="0009054B" w:rsidP="00FE44CB">
            <w:pPr>
              <w:pStyle w:val="Heading2"/>
              <w:rPr>
                <w:rFonts w:ascii="Bahnschrift SemiBold Condensed" w:hAnsi="Bahnschrift SemiBold Condensed"/>
                <w:noProof/>
                <w:color w:val="000000" w:themeColor="text1"/>
                <w:sz w:val="56"/>
                <w:szCs w:val="56"/>
              </w:rPr>
            </w:pPr>
            <w:r w:rsidRPr="001E1AB6">
              <w:rPr>
                <w:rFonts w:ascii="Bahnschrift SemiBold Condensed" w:hAnsi="Bahnschrift SemiBold Condensed"/>
                <w:noProof/>
                <w:color w:val="000000" w:themeColor="text1"/>
                <w:sz w:val="56"/>
                <w:szCs w:val="56"/>
              </w:rPr>
              <w:t xml:space="preserve">4. </w:t>
            </w:r>
            <w:r w:rsidR="00AD16A9" w:rsidRPr="001E1AB6">
              <w:rPr>
                <w:rFonts w:ascii="Bahnschrift SemiBold Condensed" w:hAnsi="Bahnschrift SemiBold Condensed"/>
                <w:noProof/>
                <w:color w:val="000000" w:themeColor="text1"/>
                <w:sz w:val="56"/>
                <w:szCs w:val="56"/>
              </w:rPr>
              <w:t>data analysis</w:t>
            </w:r>
          </w:p>
          <w:p w14:paraId="68AADB42" w14:textId="1DACBF01" w:rsidR="00B30206" w:rsidRPr="001E1AB6" w:rsidRDefault="00B30206" w:rsidP="00B30206">
            <w:pPr>
              <w:rPr>
                <w:color w:val="000000" w:themeColor="text1"/>
              </w:rPr>
            </w:pPr>
            <w:r w:rsidRPr="001E1AB6">
              <w:rPr>
                <w:color w:val="000000" w:themeColor="text1"/>
              </w:rPr>
              <w:t>.</w:t>
            </w:r>
          </w:p>
          <w:p w14:paraId="75BAC636" w14:textId="2DF1B075" w:rsidR="00B30206" w:rsidRPr="00E76B63" w:rsidRDefault="001E1AB6" w:rsidP="00B30206">
            <w:pPr>
              <w:rPr>
                <w:b/>
                <w:bCs/>
                <w:color w:val="000000" w:themeColor="text1"/>
              </w:rPr>
            </w:pPr>
            <w:r w:rsidRPr="00E76B63">
              <w:rPr>
                <w:b/>
                <w:bCs/>
                <w:color w:val="000000" w:themeColor="text1"/>
              </w:rPr>
              <w:t>This section consists of details regarding some of the visual results and insights used in the main project</w:t>
            </w:r>
          </w:p>
        </w:tc>
      </w:tr>
      <w:tr w:rsidR="0009054B" w:rsidRPr="004048B0" w14:paraId="792796D1" w14:textId="77777777" w:rsidTr="001E1AB6">
        <w:trPr>
          <w:trHeight w:val="11724"/>
        </w:trPr>
        <w:tc>
          <w:tcPr>
            <w:tcW w:w="3600" w:type="dxa"/>
            <w:vMerge/>
          </w:tcPr>
          <w:p w14:paraId="1CE00B68" w14:textId="77777777" w:rsidR="004A4C49" w:rsidRPr="004048B0" w:rsidRDefault="004A4C49" w:rsidP="004D4384">
            <w:pPr>
              <w:pStyle w:val="Quote"/>
            </w:pPr>
          </w:p>
        </w:tc>
        <w:tc>
          <w:tcPr>
            <w:tcW w:w="7191" w:type="dxa"/>
          </w:tcPr>
          <w:p w14:paraId="27A2D463" w14:textId="77777777" w:rsidR="0009054B" w:rsidRDefault="0009054B" w:rsidP="0009054B"/>
          <w:p w14:paraId="55D39235" w14:textId="77777777" w:rsidR="001E1AB6" w:rsidRDefault="001E1AB6" w:rsidP="001E1AB6">
            <w:r w:rsidRPr="0009054B">
              <w:t>From above map, we see the number of terrorism attacks by country on this map. Iraq – the country has faced staggering 24636 number of such attacks between 1970 to 2017 which accounted for 13.62% of terrorism attacks in the world.</w:t>
            </w:r>
          </w:p>
          <w:p w14:paraId="0E719B77" w14:textId="77777777" w:rsidR="0009054B" w:rsidRDefault="0009054B" w:rsidP="0009054B"/>
          <w:p w14:paraId="58369641" w14:textId="77777777" w:rsidR="0009054B" w:rsidRDefault="0009054B" w:rsidP="0009054B"/>
          <w:p w14:paraId="47370ABA" w14:textId="77777777" w:rsidR="0009054B" w:rsidRDefault="0009054B" w:rsidP="0009054B"/>
          <w:p w14:paraId="32D9B293" w14:textId="77777777" w:rsidR="0009054B" w:rsidRDefault="0009054B" w:rsidP="0009054B"/>
          <w:p w14:paraId="09A9FCF4" w14:textId="17E121C8" w:rsidR="0009054B" w:rsidRDefault="0009054B" w:rsidP="0009054B">
            <w:r>
              <w:t>The below graph is plotted using an area type of graph. It shows the total number of attacks in corresponding years and regions. Most attacks were made in 2014 on Australasia &amp; Oceania.</w:t>
            </w:r>
          </w:p>
          <w:p w14:paraId="159E90CC" w14:textId="77777777" w:rsidR="0009054B" w:rsidRDefault="0009054B" w:rsidP="0009054B">
            <w:r>
              <w:t>In the 1970s we can see that most terrorist attacks occurred in Western Europe, followed by Latin and South America in the 1980s.But then there is an overall decline in the number of attacks between the mid-1990s and 2003.</w:t>
            </w:r>
          </w:p>
          <w:p w14:paraId="5F7E11F3" w14:textId="77777777" w:rsidR="0009054B" w:rsidRDefault="0009054B" w:rsidP="0009054B"/>
          <w:p w14:paraId="07639FE7" w14:textId="0E21AA3F" w:rsidR="0009054B" w:rsidRDefault="0009054B" w:rsidP="0009054B"/>
          <w:p w14:paraId="3C8CF37A" w14:textId="77777777" w:rsidR="001E1AB6" w:rsidRDefault="001E1AB6" w:rsidP="0009054B"/>
          <w:p w14:paraId="7B7A5487" w14:textId="77777777" w:rsidR="0009054B" w:rsidRDefault="0009054B" w:rsidP="0009054B"/>
          <w:p w14:paraId="08333897" w14:textId="77777777" w:rsidR="0009054B" w:rsidRDefault="0009054B" w:rsidP="0009054B">
            <w:r w:rsidRPr="0009054B">
              <w:t xml:space="preserve">In India, </w:t>
            </w:r>
            <w:r w:rsidRPr="0009054B">
              <w:t>till</w:t>
            </w:r>
            <w:r w:rsidRPr="0009054B">
              <w:t xml:space="preserve"> now 18,663 people has been confirmed dead, 34 </w:t>
            </w:r>
            <w:r w:rsidRPr="0009054B">
              <w:t>confirmed</w:t>
            </w:r>
            <w:r w:rsidRPr="0009054B">
              <w:t xml:space="preserve"> wounded </w:t>
            </w:r>
            <w:r w:rsidRPr="0009054B">
              <w:t>against</w:t>
            </w:r>
            <w:r w:rsidRPr="0009054B">
              <w:t xml:space="preserve"> 933 terrorists </w:t>
            </w:r>
            <w:r w:rsidRPr="0009054B">
              <w:t>have</w:t>
            </w:r>
            <w:r w:rsidRPr="0009054B">
              <w:t xml:space="preserve"> been encountered. As per </w:t>
            </w:r>
            <w:r w:rsidRPr="0009054B">
              <w:t>calendar</w:t>
            </w:r>
            <w:r w:rsidRPr="0009054B">
              <w:t xml:space="preserve"> year </w:t>
            </w:r>
            <w:r w:rsidRPr="0009054B">
              <w:t>in</w:t>
            </w:r>
            <w:r w:rsidRPr="0009054B">
              <w:t xml:space="preserve"> 1992, India seen the </w:t>
            </w:r>
            <w:r w:rsidRPr="0009054B">
              <w:t>deadliest</w:t>
            </w:r>
            <w:r w:rsidRPr="0009054B">
              <w:t xml:space="preserve"> year of terrorism at which total 1076 personal had been killed. On the other hand, </w:t>
            </w:r>
            <w:r w:rsidRPr="0009054B">
              <w:t>on</w:t>
            </w:r>
            <w:r w:rsidRPr="0009054B">
              <w:t xml:space="preserve"> year 2009 </w:t>
            </w:r>
            <w:r w:rsidRPr="0009054B">
              <w:t>India</w:t>
            </w:r>
            <w:r w:rsidRPr="0009054B">
              <w:t xml:space="preserve"> Encountered the most of number of </w:t>
            </w:r>
            <w:r w:rsidRPr="0009054B">
              <w:t>terrorists</w:t>
            </w:r>
            <w:r w:rsidRPr="0009054B">
              <w:t xml:space="preserve"> which is 108.</w:t>
            </w:r>
          </w:p>
          <w:p w14:paraId="40DE890E" w14:textId="77777777" w:rsidR="0009054B" w:rsidRDefault="0009054B" w:rsidP="0009054B"/>
          <w:p w14:paraId="195D25C8" w14:textId="77777777" w:rsidR="0009054B" w:rsidRDefault="0009054B" w:rsidP="0009054B"/>
          <w:p w14:paraId="17BB9C78" w14:textId="77777777" w:rsidR="0009054B" w:rsidRDefault="0009054B" w:rsidP="0009054B"/>
          <w:p w14:paraId="0BBECA5C" w14:textId="3165E3D8" w:rsidR="001E1AB6" w:rsidRDefault="001E1AB6" w:rsidP="0009054B"/>
          <w:p w14:paraId="2CE2A6B1" w14:textId="77777777" w:rsidR="001E1AB6" w:rsidRDefault="001E1AB6" w:rsidP="0009054B"/>
          <w:p w14:paraId="52F92255" w14:textId="77777777" w:rsidR="0009054B" w:rsidRPr="0009054B" w:rsidRDefault="0009054B" w:rsidP="0009054B">
            <w:pPr>
              <w:rPr>
                <w:lang w:val="en-IN"/>
              </w:rPr>
            </w:pPr>
            <w:r w:rsidRPr="0009054B">
              <w:t xml:space="preserve">Seems like Terrorist do like 'Explosives' very much like this is the most used Weapon category across the world terror groups. There have been around 90626 incidents related to Explosives and Bombings. </w:t>
            </w:r>
            <w:r w:rsidRPr="0009054B">
              <w:t>Whereas</w:t>
            </w:r>
            <w:r w:rsidRPr="0009054B">
              <w:t xml:space="preserve"> Terrorists also have used confirmed 56397 Firearms related attacks.</w:t>
            </w:r>
          </w:p>
          <w:p w14:paraId="161D3283" w14:textId="136E548E" w:rsidR="0009054B" w:rsidRPr="004048B0" w:rsidRDefault="0009054B" w:rsidP="0009054B"/>
        </w:tc>
      </w:tr>
    </w:tbl>
    <w:p w14:paraId="4E86FDA3"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227187D2" w14:textId="3B16410A" w:rsidR="00B30206" w:rsidRPr="004048B0" w:rsidRDefault="00CA1F3D" w:rsidP="00B30206">
      <w:r>
        <w:rPr>
          <w:noProof/>
        </w:rPr>
        <w:lastRenderedPageBreak/>
        <w:drawing>
          <wp:anchor distT="0" distB="0" distL="114300" distR="114300" simplePos="0" relativeHeight="251689983" behindDoc="0" locked="0" layoutInCell="1" allowOverlap="1" wp14:anchorId="35192743" wp14:editId="21040118">
            <wp:simplePos x="0" y="0"/>
            <wp:positionH relativeFrom="margin">
              <wp:posOffset>0</wp:posOffset>
            </wp:positionH>
            <wp:positionV relativeFrom="paragraph">
              <wp:posOffset>0</wp:posOffset>
            </wp:positionV>
            <wp:extent cx="1457528" cy="466790"/>
            <wp:effectExtent l="0" t="0" r="9525"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1457528" cy="466790"/>
                    </a:xfrm>
                    <a:prstGeom prst="rect">
                      <a:avLst/>
                    </a:prstGeom>
                  </pic:spPr>
                </pic:pic>
              </a:graphicData>
            </a:graphic>
            <wp14:sizeRelH relativeFrom="margin">
              <wp14:pctWidth>0</wp14:pctWidth>
            </wp14:sizeRelH>
            <wp14:sizeRelV relativeFrom="margin">
              <wp14:pctHeight>0</wp14:pctHeight>
            </wp14:sizeRelV>
          </wp:anchor>
        </w:drawing>
      </w:r>
    </w:p>
    <w:tbl>
      <w:tblPr>
        <w:tblW w:w="10929" w:type="dxa"/>
        <w:tblLook w:val="0600" w:firstRow="0" w:lastRow="0" w:firstColumn="0" w:lastColumn="0" w:noHBand="1" w:noVBand="1"/>
      </w:tblPr>
      <w:tblGrid>
        <w:gridCol w:w="10929"/>
      </w:tblGrid>
      <w:tr w:rsidR="00B30206" w:rsidRPr="004048B0" w14:paraId="1DD04118" w14:textId="77777777" w:rsidTr="001E1AB6">
        <w:trPr>
          <w:trHeight w:val="425"/>
        </w:trPr>
        <w:tc>
          <w:tcPr>
            <w:tcW w:w="10929" w:type="dxa"/>
          </w:tcPr>
          <w:p w14:paraId="78743989" w14:textId="0A20C93D" w:rsidR="00B30206" w:rsidRPr="004048B0" w:rsidRDefault="005F3C1A" w:rsidP="004F7092">
            <w:pPr>
              <w:rPr>
                <w:noProof/>
              </w:rPr>
            </w:pPr>
            <w:r w:rsidRPr="004048B0">
              <w:rPr>
                <w:noProof/>
                <w:lang w:eastAsia="en-AU"/>
              </w:rPr>
              <w:drawing>
                <wp:inline distT="0" distB="0" distL="0" distR="0" wp14:anchorId="26D4D30C" wp14:editId="4DB13B71">
                  <wp:extent cx="2286000" cy="222740"/>
                  <wp:effectExtent l="0" t="0" r="0" b="6350"/>
                  <wp:docPr id="73" name="Graphic 73"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286000" cy="222740"/>
                          </a:xfrm>
                          <a:prstGeom prst="rect">
                            <a:avLst/>
                          </a:prstGeom>
                        </pic:spPr>
                      </pic:pic>
                    </a:graphicData>
                  </a:graphic>
                </wp:inline>
              </w:drawing>
            </w:r>
          </w:p>
        </w:tc>
      </w:tr>
      <w:tr w:rsidR="00B30206" w:rsidRPr="004048B0" w14:paraId="0745C11C" w14:textId="77777777" w:rsidTr="001E1AB6">
        <w:trPr>
          <w:trHeight w:val="5245"/>
        </w:trPr>
        <w:tc>
          <w:tcPr>
            <w:tcW w:w="10929" w:type="dxa"/>
          </w:tcPr>
          <w:p w14:paraId="2A1474FA" w14:textId="77777777" w:rsidR="00B30206" w:rsidRDefault="00B30206" w:rsidP="004F7092">
            <w:pPr>
              <w:pStyle w:val="Heading2"/>
              <w:rPr>
                <w:rFonts w:ascii="Bahnschrift SemiBold Condensed" w:hAnsi="Bahnschrift SemiBold Condensed"/>
                <w:noProof/>
                <w:sz w:val="56"/>
                <w:szCs w:val="56"/>
              </w:rPr>
            </w:pPr>
            <w:r>
              <w:rPr>
                <w:rFonts w:ascii="Bahnschrift SemiBold Condensed" w:hAnsi="Bahnschrift SemiBold Condensed"/>
                <w:noProof/>
                <w:sz w:val="56"/>
                <w:szCs w:val="56"/>
              </w:rPr>
              <w:t>5. Correlation metrix</w:t>
            </w:r>
          </w:p>
          <w:p w14:paraId="3FAF2C60" w14:textId="77777777" w:rsidR="00B30206" w:rsidRDefault="00B30206" w:rsidP="00B30206"/>
          <w:p w14:paraId="11C9DCA6" w14:textId="77777777" w:rsidR="001E1AB6" w:rsidRDefault="005F3C1A" w:rsidP="001E1AB6">
            <w:pPr>
              <w:jc w:val="center"/>
            </w:pPr>
            <w:r>
              <w:rPr>
                <w:noProof/>
              </w:rPr>
              <w:drawing>
                <wp:inline distT="0" distB="0" distL="0" distR="0" wp14:anchorId="099A1C21" wp14:editId="3D50AD29">
                  <wp:extent cx="5676900" cy="176056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3">
                            <a:extLst>
                              <a:ext uri="{28A0092B-C50C-407E-A947-70E740481C1C}">
                                <a14:useLocalDpi xmlns:a14="http://schemas.microsoft.com/office/drawing/2010/main" val="0"/>
                              </a:ext>
                            </a:extLst>
                          </a:blip>
                          <a:stretch>
                            <a:fillRect/>
                          </a:stretch>
                        </pic:blipFill>
                        <pic:spPr>
                          <a:xfrm>
                            <a:off x="0" y="0"/>
                            <a:ext cx="5698889" cy="1767381"/>
                          </a:xfrm>
                          <a:prstGeom prst="rect">
                            <a:avLst/>
                          </a:prstGeom>
                        </pic:spPr>
                      </pic:pic>
                    </a:graphicData>
                  </a:graphic>
                </wp:inline>
              </w:drawing>
            </w:r>
          </w:p>
          <w:p w14:paraId="2FFCDCC7" w14:textId="77777777" w:rsidR="001E1AB6" w:rsidRDefault="001E1AB6" w:rsidP="001E1AB6">
            <w:pPr>
              <w:jc w:val="center"/>
            </w:pPr>
          </w:p>
          <w:p w14:paraId="595E072A" w14:textId="08228960" w:rsidR="00B30206" w:rsidRPr="00B30206" w:rsidRDefault="005F3C1A" w:rsidP="001E1AB6">
            <w:pPr>
              <w:jc w:val="center"/>
            </w:pPr>
            <w:r w:rsidRPr="00B30206">
              <w:drawing>
                <wp:inline distT="0" distB="0" distL="0" distR="0" wp14:anchorId="681B9250" wp14:editId="0441F5BC">
                  <wp:extent cx="2988859" cy="2033038"/>
                  <wp:effectExtent l="0" t="0" r="2540" b="5715"/>
                  <wp:docPr id="18" name="Picture 17">
                    <a:extLst xmlns:a="http://schemas.openxmlformats.org/drawingml/2006/main">
                      <a:ext uri="{FF2B5EF4-FFF2-40B4-BE49-F238E27FC236}">
                        <a16:creationId xmlns:a16="http://schemas.microsoft.com/office/drawing/2014/main" id="{6747AEA1-13E1-49DC-AFC7-3D31FE0AAD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6747AEA1-13E1-49DC-AFC7-3D31FE0AAD6B}"/>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237157" cy="2201931"/>
                          </a:xfrm>
                          <a:prstGeom prst="rect">
                            <a:avLst/>
                          </a:prstGeom>
                        </pic:spPr>
                      </pic:pic>
                    </a:graphicData>
                  </a:graphic>
                </wp:inline>
              </w:drawing>
            </w:r>
          </w:p>
        </w:tc>
      </w:tr>
      <w:tr w:rsidR="00B30206" w:rsidRPr="004048B0" w14:paraId="2963521E" w14:textId="77777777" w:rsidTr="001E1AB6">
        <w:trPr>
          <w:trHeight w:val="1738"/>
        </w:trPr>
        <w:tc>
          <w:tcPr>
            <w:tcW w:w="10929" w:type="dxa"/>
          </w:tcPr>
          <w:p w14:paraId="28B4C8F3" w14:textId="77777777" w:rsidR="00B30206" w:rsidRDefault="00B30206" w:rsidP="004F7092">
            <w:pPr>
              <w:spacing w:before="240"/>
            </w:pPr>
            <w:r w:rsidRPr="00B30206">
              <w:t>Another relation we can see is among 'natlty1' and 'country'. There correlation index is 0.6 Here 'natlty1' defines the nationality of the attacker and 'country' defines the country where the attack took place. This observation shows that most of the attacks are done by the citizen of their own country. Such a relation provides an interesting insight into how to perceive international terrorism as the proportion of international terrorism is significantly less in comparison with domestic terrorism.</w:t>
            </w:r>
          </w:p>
          <w:p w14:paraId="72B459EB" w14:textId="77777777" w:rsidR="00B30206" w:rsidRDefault="00B30206" w:rsidP="004F7092">
            <w:pPr>
              <w:spacing w:before="240"/>
            </w:pPr>
            <w:r w:rsidRPr="00B30206">
              <w:t>There a another mildly strong yet interesting correlation we can observe which is in between 'attacktype1' and '</w:t>
            </w:r>
            <w:proofErr w:type="spellStart"/>
            <w:r w:rsidRPr="00B30206">
              <w:t>Incident_Duration</w:t>
            </w:r>
            <w:proofErr w:type="spellEnd"/>
            <w:r w:rsidRPr="00B30206">
              <w:t>', here the index is 0.27 which shows the relation between the different type of attack tactic can be a game changer for more resilience in attack duration.</w:t>
            </w:r>
          </w:p>
          <w:p w14:paraId="26A52AAF" w14:textId="429C5ABB" w:rsidR="00B30206" w:rsidRPr="004048B0" w:rsidRDefault="00B30206" w:rsidP="004F7092">
            <w:pPr>
              <w:spacing w:before="240"/>
            </w:pPr>
            <w:r w:rsidRPr="00B30206">
              <w:t>The block representing '</w:t>
            </w:r>
            <w:proofErr w:type="spellStart"/>
            <w:r w:rsidRPr="00B30206">
              <w:t>iyear</w:t>
            </w:r>
            <w:proofErr w:type="spellEnd"/>
            <w:r w:rsidRPr="00B30206">
              <w:t>' and 'success' has a darker shade which means that both these parameters are inversely related to each other. There correlation index is    -0.086 So, over time, the rate of success of any attack has reduced.</w:t>
            </w:r>
          </w:p>
        </w:tc>
      </w:tr>
      <w:tr w:rsidR="00B30206" w:rsidRPr="004048B0" w14:paraId="02DDABEA" w14:textId="77777777" w:rsidTr="001E1AB6">
        <w:trPr>
          <w:trHeight w:val="105"/>
        </w:trPr>
        <w:tc>
          <w:tcPr>
            <w:tcW w:w="10929" w:type="dxa"/>
          </w:tcPr>
          <w:p w14:paraId="62521ADE" w14:textId="77777777" w:rsidR="00B30206" w:rsidRPr="004048B0" w:rsidRDefault="00B30206" w:rsidP="004F7092"/>
        </w:tc>
      </w:tr>
      <w:tr w:rsidR="00B30206" w:rsidRPr="004048B0" w14:paraId="4120EB67" w14:textId="77777777" w:rsidTr="001E1AB6">
        <w:trPr>
          <w:trHeight w:val="103"/>
        </w:trPr>
        <w:tc>
          <w:tcPr>
            <w:tcW w:w="10929" w:type="dxa"/>
          </w:tcPr>
          <w:p w14:paraId="28A0EFEC" w14:textId="77777777" w:rsidR="00B30206" w:rsidRPr="004048B0" w:rsidRDefault="00B30206" w:rsidP="004F7092">
            <w:pPr>
              <w:rPr>
                <w:color w:val="000000" w:themeColor="text1"/>
              </w:rPr>
            </w:pPr>
          </w:p>
        </w:tc>
      </w:tr>
      <w:tr w:rsidR="00B30206" w:rsidRPr="004048B0" w14:paraId="6DD54EC6" w14:textId="77777777" w:rsidTr="001E1AB6">
        <w:trPr>
          <w:trHeight w:val="105"/>
        </w:trPr>
        <w:tc>
          <w:tcPr>
            <w:tcW w:w="10929" w:type="dxa"/>
          </w:tcPr>
          <w:p w14:paraId="26F3B0E0" w14:textId="77777777" w:rsidR="00B30206" w:rsidRPr="004048B0" w:rsidRDefault="00B30206" w:rsidP="004F7092"/>
        </w:tc>
      </w:tr>
      <w:tr w:rsidR="00B30206" w:rsidRPr="004048B0" w14:paraId="36111C35" w14:textId="77777777" w:rsidTr="001E1AB6">
        <w:trPr>
          <w:trHeight w:val="1631"/>
        </w:trPr>
        <w:tc>
          <w:tcPr>
            <w:tcW w:w="10929" w:type="dxa"/>
          </w:tcPr>
          <w:p w14:paraId="2B3BF41F" w14:textId="4E057284" w:rsidR="00B30206" w:rsidRPr="004048B0" w:rsidRDefault="00B30206" w:rsidP="004F7092">
            <w:pPr>
              <w:pStyle w:val="TableHeader"/>
            </w:pPr>
          </w:p>
        </w:tc>
      </w:tr>
    </w:tbl>
    <w:p w14:paraId="4973FA04" w14:textId="77777777" w:rsidR="00B30206" w:rsidRDefault="00B30206" w:rsidP="00B30206"/>
    <w:p w14:paraId="014B405A" w14:textId="77777777" w:rsidR="00B30206" w:rsidRDefault="00B30206" w:rsidP="00B30206">
      <w:pPr>
        <w:spacing w:after="160" w:line="259" w:lineRule="auto"/>
      </w:pPr>
      <w:r>
        <w:br w:type="page"/>
      </w:r>
    </w:p>
    <w:p w14:paraId="1062A906" w14:textId="77DF22A2" w:rsidR="00B30206" w:rsidRPr="004048B0" w:rsidRDefault="001E1AB6" w:rsidP="00B30206">
      <w:r>
        <w:rPr>
          <w:noProof/>
        </w:rPr>
        <w:lastRenderedPageBreak/>
        <w:drawing>
          <wp:anchor distT="0" distB="0" distL="114300" distR="114300" simplePos="0" relativeHeight="251696127" behindDoc="0" locked="0" layoutInCell="1" allowOverlap="1" wp14:anchorId="464097EA" wp14:editId="3710B79D">
            <wp:simplePos x="0" y="0"/>
            <wp:positionH relativeFrom="margin">
              <wp:posOffset>0</wp:posOffset>
            </wp:positionH>
            <wp:positionV relativeFrom="paragraph">
              <wp:posOffset>0</wp:posOffset>
            </wp:positionV>
            <wp:extent cx="1457528" cy="466790"/>
            <wp:effectExtent l="0" t="0" r="9525" b="952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1457528" cy="466790"/>
                    </a:xfrm>
                    <a:prstGeom prst="rect">
                      <a:avLst/>
                    </a:prstGeom>
                  </pic:spPr>
                </pic:pic>
              </a:graphicData>
            </a:graphic>
            <wp14:sizeRelH relativeFrom="margin">
              <wp14:pctWidth>0</wp14:pctWidth>
            </wp14:sizeRelH>
            <wp14:sizeRelV relativeFrom="margin">
              <wp14:pctHeight>0</wp14:pctHeight>
            </wp14:sizeRelV>
          </wp:anchor>
        </w:drawing>
      </w:r>
    </w:p>
    <w:tbl>
      <w:tblPr>
        <w:tblW w:w="10907" w:type="dxa"/>
        <w:tblLook w:val="0600" w:firstRow="0" w:lastRow="0" w:firstColumn="0" w:lastColumn="0" w:noHBand="1" w:noVBand="1"/>
      </w:tblPr>
      <w:tblGrid>
        <w:gridCol w:w="10907"/>
      </w:tblGrid>
      <w:tr w:rsidR="00B30206" w:rsidRPr="004048B0" w14:paraId="3DDD5227" w14:textId="77777777" w:rsidTr="001E1AB6">
        <w:trPr>
          <w:trHeight w:val="447"/>
        </w:trPr>
        <w:tc>
          <w:tcPr>
            <w:tcW w:w="10907" w:type="dxa"/>
          </w:tcPr>
          <w:p w14:paraId="33FAF6DD" w14:textId="77777777" w:rsidR="00B30206" w:rsidRPr="004048B0" w:rsidRDefault="00B30206" w:rsidP="004F7092">
            <w:pPr>
              <w:rPr>
                <w:noProof/>
              </w:rPr>
            </w:pPr>
            <w:r w:rsidRPr="004048B0">
              <w:rPr>
                <w:noProof/>
                <w:lang w:eastAsia="en-AU"/>
              </w:rPr>
              <w:drawing>
                <wp:inline distT="0" distB="0" distL="0" distR="0" wp14:anchorId="039A2ED7" wp14:editId="4D03B0CB">
                  <wp:extent cx="2286000" cy="222740"/>
                  <wp:effectExtent l="0" t="0" r="0" b="6350"/>
                  <wp:docPr id="63" name="Graphic 63"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286000" cy="222740"/>
                          </a:xfrm>
                          <a:prstGeom prst="rect">
                            <a:avLst/>
                          </a:prstGeom>
                        </pic:spPr>
                      </pic:pic>
                    </a:graphicData>
                  </a:graphic>
                </wp:inline>
              </w:drawing>
            </w:r>
          </w:p>
        </w:tc>
      </w:tr>
      <w:tr w:rsidR="00B30206" w:rsidRPr="001E1AB6" w14:paraId="5E7EDFCB" w14:textId="77777777" w:rsidTr="001E1AB6">
        <w:trPr>
          <w:trHeight w:val="1047"/>
        </w:trPr>
        <w:tc>
          <w:tcPr>
            <w:tcW w:w="10907" w:type="dxa"/>
          </w:tcPr>
          <w:p w14:paraId="6EA58226" w14:textId="459E7BCF" w:rsidR="00B30206" w:rsidRPr="001E1AB6" w:rsidRDefault="001E1AB6" w:rsidP="004F7092">
            <w:pPr>
              <w:pStyle w:val="Heading2"/>
              <w:rPr>
                <w:rFonts w:ascii="Bahnschrift SemiBold Condensed" w:hAnsi="Bahnschrift SemiBold Condensed"/>
                <w:noProof/>
                <w:sz w:val="56"/>
                <w:szCs w:val="56"/>
              </w:rPr>
            </w:pPr>
            <w:r>
              <w:rPr>
                <w:rFonts w:ascii="Bahnschrift SemiBold Condensed" w:hAnsi="Bahnschrift SemiBold Condensed"/>
                <w:noProof/>
                <w:sz w:val="56"/>
                <w:szCs w:val="56"/>
              </w:rPr>
              <w:t xml:space="preserve">6. </w:t>
            </w:r>
            <w:r w:rsidR="005F3C1A">
              <w:rPr>
                <w:rFonts w:ascii="Bahnschrift SemiBold Condensed" w:hAnsi="Bahnschrift SemiBold Condensed"/>
                <w:noProof/>
                <w:sz w:val="56"/>
                <w:szCs w:val="56"/>
              </w:rPr>
              <w:t>Conclusion</w:t>
            </w:r>
          </w:p>
        </w:tc>
      </w:tr>
      <w:tr w:rsidR="00B30206" w:rsidRPr="004048B0" w14:paraId="5B185696" w14:textId="77777777" w:rsidTr="001E1AB6">
        <w:trPr>
          <w:trHeight w:val="3476"/>
        </w:trPr>
        <w:tc>
          <w:tcPr>
            <w:tcW w:w="10907" w:type="dxa"/>
          </w:tcPr>
          <w:p w14:paraId="6F07C844" w14:textId="77777777" w:rsidR="001E1AB6" w:rsidRDefault="005F3C1A" w:rsidP="004F7092">
            <w:pPr>
              <w:spacing w:before="240"/>
            </w:pPr>
            <w:r>
              <w:t xml:space="preserve">The goal of this project was to build a tool which helps users to understand and interpret the nature of terrorism. Users can perceive the START dataset through visual designs. A visualization which can be used to calculate the total number of attacks, total kill counts and location based on the selected region and year provides interactive interface to explore this dataset. Users can understand various patterns, trends and correlation in terrorism through visual interpretation and its provided explanation. </w:t>
            </w:r>
          </w:p>
          <w:p w14:paraId="418766E1" w14:textId="6C00A005" w:rsidR="00B30206" w:rsidRDefault="005F3C1A" w:rsidP="004F7092">
            <w:pPr>
              <w:spacing w:before="240"/>
            </w:pPr>
            <w:r>
              <w:t>Users can also explore START dataset and other terrorism related sources for additional research purposes provided in this tool. This work can be used by curious civilians, security related policy-makers, international organizations hosting worldwide events, foreign investors and academic researchers for the purpose of understanding terrorism and its nature.</w:t>
            </w:r>
          </w:p>
          <w:p w14:paraId="69531560" w14:textId="41CFD2D5" w:rsidR="001E1AB6" w:rsidRDefault="001E1AB6" w:rsidP="004F7092">
            <w:pPr>
              <w:spacing w:before="240"/>
            </w:pPr>
          </w:p>
          <w:p w14:paraId="5CD809D2" w14:textId="66FDB253" w:rsidR="001E1AB6" w:rsidRDefault="001E1AB6" w:rsidP="004F7092">
            <w:pPr>
              <w:spacing w:before="240"/>
            </w:pPr>
            <w:r w:rsidRPr="004048B0">
              <w:rPr>
                <w:noProof/>
                <w:lang w:eastAsia="en-AU"/>
              </w:rPr>
              <w:drawing>
                <wp:inline distT="0" distB="0" distL="0" distR="0" wp14:anchorId="2DAF0FB7" wp14:editId="2FFAB919">
                  <wp:extent cx="2286000" cy="222740"/>
                  <wp:effectExtent l="0" t="0" r="0" b="6350"/>
                  <wp:docPr id="79" name="Graphic 79"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286000" cy="222740"/>
                          </a:xfrm>
                          <a:prstGeom prst="rect">
                            <a:avLst/>
                          </a:prstGeom>
                        </pic:spPr>
                      </pic:pic>
                    </a:graphicData>
                  </a:graphic>
                </wp:inline>
              </w:drawing>
            </w:r>
          </w:p>
          <w:p w14:paraId="19104599" w14:textId="204AC41E" w:rsidR="001E1AB6" w:rsidRDefault="001E1AB6" w:rsidP="004F7092">
            <w:pPr>
              <w:spacing w:before="240"/>
              <w:rPr>
                <w:rFonts w:ascii="Bahnschrift SemiBold Condensed" w:hAnsi="Bahnschrift SemiBold Condensed"/>
                <w:caps/>
                <w:noProof/>
                <w:spacing w:val="80"/>
                <w:sz w:val="56"/>
                <w:szCs w:val="56"/>
              </w:rPr>
            </w:pPr>
            <w:r w:rsidRPr="001E1AB6">
              <w:rPr>
                <w:rFonts w:ascii="Bahnschrift SemiBold Condensed" w:hAnsi="Bahnschrift SemiBold Condensed"/>
                <w:caps/>
                <w:noProof/>
                <w:spacing w:val="80"/>
                <w:sz w:val="56"/>
                <w:szCs w:val="56"/>
              </w:rPr>
              <w:t>7</w:t>
            </w:r>
            <w:r w:rsidRPr="001E1AB6">
              <w:rPr>
                <w:rFonts w:ascii="Bahnschrift SemiBold Condensed" w:hAnsi="Bahnschrift SemiBold Condensed"/>
                <w:caps/>
                <w:noProof/>
                <w:spacing w:val="80"/>
                <w:sz w:val="56"/>
                <w:szCs w:val="56"/>
              </w:rPr>
              <w:t xml:space="preserve">. </w:t>
            </w:r>
            <w:r w:rsidRPr="001E1AB6">
              <w:rPr>
                <w:rFonts w:ascii="Bahnschrift SemiBold Condensed" w:hAnsi="Bahnschrift SemiBold Condensed"/>
                <w:caps/>
                <w:noProof/>
                <w:spacing w:val="80"/>
                <w:sz w:val="56"/>
                <w:szCs w:val="56"/>
              </w:rPr>
              <w:t>REFERENCE</w:t>
            </w:r>
          </w:p>
          <w:p w14:paraId="2461E845" w14:textId="5DF13BC8" w:rsidR="001E1AB6" w:rsidRPr="004048B0" w:rsidRDefault="001E1AB6" w:rsidP="004F7092">
            <w:pPr>
              <w:spacing w:before="240"/>
            </w:pPr>
          </w:p>
        </w:tc>
      </w:tr>
      <w:tr w:rsidR="00B30206" w:rsidRPr="004048B0" w14:paraId="606D511B" w14:textId="77777777" w:rsidTr="001E1AB6">
        <w:trPr>
          <w:trHeight w:val="298"/>
        </w:trPr>
        <w:tc>
          <w:tcPr>
            <w:tcW w:w="10907" w:type="dxa"/>
          </w:tcPr>
          <w:p w14:paraId="26B0ADB2" w14:textId="77777777" w:rsidR="001E1AB6" w:rsidRPr="001E1AB6" w:rsidRDefault="001E1AB6" w:rsidP="001E1AB6">
            <w:pPr>
              <w:numPr>
                <w:ilvl w:val="0"/>
                <w:numId w:val="10"/>
              </w:numPr>
              <w:rPr>
                <w:lang w:val="en-IN"/>
              </w:rPr>
            </w:pPr>
            <w:r w:rsidRPr="001E1AB6">
              <w:t>Official Global Terrorism Site for insights and dataset: </w:t>
            </w:r>
            <w:hyperlink r:id="rId35" w:history="1">
              <w:r w:rsidRPr="001E1AB6">
                <w:rPr>
                  <w:rStyle w:val="Hyperlink"/>
                </w:rPr>
                <w:t>https://ourworldindata.org/terrorism</w:t>
              </w:r>
            </w:hyperlink>
          </w:p>
          <w:p w14:paraId="63044CB2" w14:textId="77777777" w:rsidR="001E1AB6" w:rsidRPr="001E1AB6" w:rsidRDefault="001E1AB6" w:rsidP="001E1AB6">
            <w:pPr>
              <w:numPr>
                <w:ilvl w:val="0"/>
                <w:numId w:val="10"/>
              </w:numPr>
              <w:rPr>
                <w:lang w:val="en-IN"/>
              </w:rPr>
            </w:pPr>
            <w:proofErr w:type="spellStart"/>
            <w:r w:rsidRPr="001E1AB6">
              <w:t>AlmaBetter</w:t>
            </w:r>
            <w:proofErr w:type="spellEnd"/>
            <w:r w:rsidRPr="001E1AB6">
              <w:t xml:space="preserve"> Capstone Project Tab: </w:t>
            </w:r>
            <w:hyperlink r:id="rId36" w:history="1">
              <w:r w:rsidRPr="001E1AB6">
                <w:rPr>
                  <w:rStyle w:val="Hyperlink"/>
                </w:rPr>
                <w:t>https://grow.almabetter.com/data-science/projects/Global-Terrorism-Dataset</w:t>
              </w:r>
            </w:hyperlink>
          </w:p>
          <w:p w14:paraId="36FF29FF" w14:textId="7BEB0A0D" w:rsidR="001E1AB6" w:rsidRPr="001E1AB6" w:rsidRDefault="001E1AB6" w:rsidP="001E1AB6">
            <w:pPr>
              <w:numPr>
                <w:ilvl w:val="0"/>
                <w:numId w:val="10"/>
              </w:numPr>
              <w:rPr>
                <w:lang w:val="en-IN"/>
              </w:rPr>
            </w:pPr>
            <w:r w:rsidRPr="001E1AB6">
              <w:t>Wikipedia:</w:t>
            </w:r>
            <w:r w:rsidRPr="001E1AB6">
              <w:t> </w:t>
            </w:r>
            <w:hyperlink r:id="rId37" w:history="1">
              <w:r w:rsidRPr="001E1AB6">
                <w:rPr>
                  <w:rStyle w:val="Hyperlink"/>
                </w:rPr>
                <w:t>https://en.wikipedia.org/wiki/Terrorism</w:t>
              </w:r>
            </w:hyperlink>
          </w:p>
          <w:p w14:paraId="75FAF399" w14:textId="77777777" w:rsidR="001E1AB6" w:rsidRPr="001E1AB6" w:rsidRDefault="001E1AB6" w:rsidP="001E1AB6">
            <w:pPr>
              <w:numPr>
                <w:ilvl w:val="0"/>
                <w:numId w:val="10"/>
              </w:numPr>
              <w:rPr>
                <w:lang w:val="en-IN"/>
              </w:rPr>
            </w:pPr>
            <w:r w:rsidRPr="001E1AB6">
              <w:t xml:space="preserve">My GitHub Repository: </w:t>
            </w:r>
            <w:hyperlink r:id="rId38" w:history="1">
              <w:r w:rsidRPr="001E1AB6">
                <w:rPr>
                  <w:rStyle w:val="Hyperlink"/>
                </w:rPr>
                <w:t>https://github.com/Sanket7994/Globle_Terrorism_Capstone_Project</w:t>
              </w:r>
            </w:hyperlink>
          </w:p>
          <w:p w14:paraId="4FBEA92F" w14:textId="77777777" w:rsidR="00B30206" w:rsidRPr="004048B0" w:rsidRDefault="00B30206" w:rsidP="004F7092"/>
        </w:tc>
      </w:tr>
      <w:tr w:rsidR="00B30206" w:rsidRPr="004048B0" w14:paraId="10011BF9" w14:textId="77777777" w:rsidTr="001E1AB6">
        <w:trPr>
          <w:trHeight w:val="2230"/>
        </w:trPr>
        <w:tc>
          <w:tcPr>
            <w:tcW w:w="10907" w:type="dxa"/>
          </w:tcPr>
          <w:p w14:paraId="1F796AC0" w14:textId="77777777" w:rsidR="00B30206" w:rsidRPr="004048B0" w:rsidRDefault="00B30206" w:rsidP="004F7092">
            <w:pPr>
              <w:rPr>
                <w:color w:val="000000" w:themeColor="text1"/>
              </w:rPr>
            </w:pPr>
          </w:p>
        </w:tc>
      </w:tr>
      <w:tr w:rsidR="00B30206" w:rsidRPr="004048B0" w14:paraId="708C61A1" w14:textId="77777777" w:rsidTr="001E1AB6">
        <w:trPr>
          <w:trHeight w:val="298"/>
        </w:trPr>
        <w:tc>
          <w:tcPr>
            <w:tcW w:w="10907" w:type="dxa"/>
          </w:tcPr>
          <w:p w14:paraId="159AD93B" w14:textId="77777777" w:rsidR="00B30206" w:rsidRPr="004048B0" w:rsidRDefault="00B30206" w:rsidP="004F7092"/>
        </w:tc>
      </w:tr>
      <w:tr w:rsidR="00B30206" w:rsidRPr="004048B0" w14:paraId="5B056360" w14:textId="77777777" w:rsidTr="001E1AB6">
        <w:trPr>
          <w:trHeight w:val="1716"/>
        </w:trPr>
        <w:tc>
          <w:tcPr>
            <w:tcW w:w="10907" w:type="dxa"/>
          </w:tcPr>
          <w:p w14:paraId="548A5C57" w14:textId="209F8F02" w:rsidR="00B30206" w:rsidRPr="004048B0" w:rsidRDefault="00B30206" w:rsidP="004F7092">
            <w:pPr>
              <w:pStyle w:val="TableHeader"/>
            </w:pPr>
          </w:p>
        </w:tc>
      </w:tr>
    </w:tbl>
    <w:p w14:paraId="78C237AF" w14:textId="77777777" w:rsidR="00B30206" w:rsidRDefault="00B30206" w:rsidP="00B30206"/>
    <w:p w14:paraId="4DDF1E4C" w14:textId="75747E75" w:rsidR="00B30206" w:rsidRDefault="00B30206" w:rsidP="00B30206">
      <w:pPr>
        <w:spacing w:after="160" w:line="259" w:lineRule="auto"/>
      </w:pPr>
    </w:p>
    <w:sectPr w:rsidR="00B30206"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36225" w14:textId="77777777" w:rsidR="00017ECB" w:rsidRDefault="00017ECB" w:rsidP="006B633A">
      <w:r>
        <w:separator/>
      </w:r>
    </w:p>
  </w:endnote>
  <w:endnote w:type="continuationSeparator" w:id="0">
    <w:p w14:paraId="6158A027" w14:textId="77777777" w:rsidR="00017ECB" w:rsidRDefault="00017ECB"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SemiBold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F25F4" w14:textId="3C80DBFE" w:rsidR="006B633A" w:rsidRPr="006F5A91" w:rsidRDefault="0009054B" w:rsidP="006F5A91">
    <w:pPr>
      <w:pStyle w:val="Footer"/>
    </w:pPr>
    <w:r>
      <w:rPr>
        <w:rFonts w:ascii="Calibri" w:hAnsi="Calibri" w:cs="Calibri"/>
        <w:color w:val="000000"/>
      </w:rPr>
      <w:t>PROJECT</w:t>
    </w:r>
    <w:r w:rsidRPr="004048B0">
      <w:rPr>
        <w:rFonts w:ascii="Calibri" w:hAnsi="Calibri" w:cs="Calibri"/>
        <w:color w:val="000000"/>
      </w:rPr>
      <w:t xml:space="preserve"> REVIEW </w:t>
    </w:r>
    <w:r w:rsidR="006F5A91" w:rsidRPr="004048B0">
      <w:rPr>
        <w:rFonts w:ascii="Calibri" w:hAnsi="Calibri" w:cs="Calibri"/>
        <w:color w:val="000000"/>
      </w:rPr>
      <w:t>|</w:t>
    </w:r>
    <w:r w:rsidR="006F5A91">
      <w:t xml:space="preserve"> </w:t>
    </w:r>
    <w:sdt>
      <w:sdtPr>
        <w:id w:val="527454104"/>
        <w:docPartObj>
          <w:docPartGallery w:val="Page Numbers (Bottom of Page)"/>
          <w:docPartUnique/>
        </w:docPartObj>
      </w:sdtPr>
      <w:sdtEndPr>
        <w:rPr>
          <w:noProof/>
        </w:rPr>
      </w:sdtEndPr>
      <w:sdtContent>
        <w:r>
          <w:t>3</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2E541" w14:textId="1C2A1004" w:rsidR="006F5A91" w:rsidRPr="006F5A91" w:rsidRDefault="0009054B" w:rsidP="006F5A91">
    <w:pPr>
      <w:pStyle w:val="Footer"/>
    </w:pPr>
    <w:r>
      <w:rPr>
        <w:rFonts w:ascii="Calibri" w:hAnsi="Calibri" w:cs="Calibri"/>
        <w:color w:val="000000"/>
      </w:rPr>
      <w:t>PROJECT</w:t>
    </w:r>
    <w:r w:rsidR="006F5A91" w:rsidRPr="004048B0">
      <w:rPr>
        <w:rFonts w:ascii="Calibri" w:hAnsi="Calibri" w:cs="Calibri"/>
        <w:color w:val="000000"/>
      </w:rPr>
      <w:t xml:space="preserve"> REVIEW |</w:t>
    </w:r>
    <w:r w:rsidR="006F5A91">
      <w:t xml:space="preserve"> </w:t>
    </w:r>
    <w:sdt>
      <w:sdtPr>
        <w:id w:val="-1730069208"/>
        <w:docPartObj>
          <w:docPartGallery w:val="Page Numbers (Bottom of Page)"/>
          <w:docPartUnique/>
        </w:docPartObj>
      </w:sdtPr>
      <w:sdtEndPr>
        <w:rPr>
          <w:noProof/>
        </w:rPr>
      </w:sdtEndPr>
      <w:sdtContent>
        <w:r>
          <w:t>6</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56B43C" w14:textId="77777777" w:rsidR="00017ECB" w:rsidRDefault="00017ECB" w:rsidP="006B633A">
      <w:r>
        <w:separator/>
      </w:r>
    </w:p>
  </w:footnote>
  <w:footnote w:type="continuationSeparator" w:id="0">
    <w:p w14:paraId="25BDDFDA" w14:textId="77777777" w:rsidR="00017ECB" w:rsidRDefault="00017ECB"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52" type="#_x0000_t75" style="width:115.5pt;height:37.5pt;visibility:visible;mso-wrap-style:square" o:bullet="t">
        <v:imagedata r:id="rId1" o:title=""/>
      </v:shape>
    </w:pict>
  </w:numPicBullet>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AE191F"/>
    <w:multiLevelType w:val="hybridMultilevel"/>
    <w:tmpl w:val="E17ABCEA"/>
    <w:lvl w:ilvl="0" w:tplc="B77466D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02B0B51"/>
    <w:multiLevelType w:val="hybridMultilevel"/>
    <w:tmpl w:val="9F8675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3F279C3"/>
    <w:multiLevelType w:val="hybridMultilevel"/>
    <w:tmpl w:val="EE90BD6C"/>
    <w:lvl w:ilvl="0" w:tplc="6512D402">
      <w:start w:val="1"/>
      <w:numFmt w:val="bullet"/>
      <w:lvlText w:val="•"/>
      <w:lvlJc w:val="left"/>
      <w:pPr>
        <w:tabs>
          <w:tab w:val="num" w:pos="720"/>
        </w:tabs>
        <w:ind w:left="720" w:hanging="360"/>
      </w:pPr>
      <w:rPr>
        <w:rFonts w:ascii="Arial" w:hAnsi="Arial" w:hint="default"/>
      </w:rPr>
    </w:lvl>
    <w:lvl w:ilvl="1" w:tplc="FDB6F728" w:tentative="1">
      <w:start w:val="1"/>
      <w:numFmt w:val="bullet"/>
      <w:lvlText w:val="•"/>
      <w:lvlJc w:val="left"/>
      <w:pPr>
        <w:tabs>
          <w:tab w:val="num" w:pos="1440"/>
        </w:tabs>
        <w:ind w:left="1440" w:hanging="360"/>
      </w:pPr>
      <w:rPr>
        <w:rFonts w:ascii="Arial" w:hAnsi="Arial" w:hint="default"/>
      </w:rPr>
    </w:lvl>
    <w:lvl w:ilvl="2" w:tplc="7E4001A4" w:tentative="1">
      <w:start w:val="1"/>
      <w:numFmt w:val="bullet"/>
      <w:lvlText w:val="•"/>
      <w:lvlJc w:val="left"/>
      <w:pPr>
        <w:tabs>
          <w:tab w:val="num" w:pos="2160"/>
        </w:tabs>
        <w:ind w:left="2160" w:hanging="360"/>
      </w:pPr>
      <w:rPr>
        <w:rFonts w:ascii="Arial" w:hAnsi="Arial" w:hint="default"/>
      </w:rPr>
    </w:lvl>
    <w:lvl w:ilvl="3" w:tplc="53C2A708" w:tentative="1">
      <w:start w:val="1"/>
      <w:numFmt w:val="bullet"/>
      <w:lvlText w:val="•"/>
      <w:lvlJc w:val="left"/>
      <w:pPr>
        <w:tabs>
          <w:tab w:val="num" w:pos="2880"/>
        </w:tabs>
        <w:ind w:left="2880" w:hanging="360"/>
      </w:pPr>
      <w:rPr>
        <w:rFonts w:ascii="Arial" w:hAnsi="Arial" w:hint="default"/>
      </w:rPr>
    </w:lvl>
    <w:lvl w:ilvl="4" w:tplc="608656A4" w:tentative="1">
      <w:start w:val="1"/>
      <w:numFmt w:val="bullet"/>
      <w:lvlText w:val="•"/>
      <w:lvlJc w:val="left"/>
      <w:pPr>
        <w:tabs>
          <w:tab w:val="num" w:pos="3600"/>
        </w:tabs>
        <w:ind w:left="3600" w:hanging="360"/>
      </w:pPr>
      <w:rPr>
        <w:rFonts w:ascii="Arial" w:hAnsi="Arial" w:hint="default"/>
      </w:rPr>
    </w:lvl>
    <w:lvl w:ilvl="5" w:tplc="4DE813A2" w:tentative="1">
      <w:start w:val="1"/>
      <w:numFmt w:val="bullet"/>
      <w:lvlText w:val="•"/>
      <w:lvlJc w:val="left"/>
      <w:pPr>
        <w:tabs>
          <w:tab w:val="num" w:pos="4320"/>
        </w:tabs>
        <w:ind w:left="4320" w:hanging="360"/>
      </w:pPr>
      <w:rPr>
        <w:rFonts w:ascii="Arial" w:hAnsi="Arial" w:hint="default"/>
      </w:rPr>
    </w:lvl>
    <w:lvl w:ilvl="6" w:tplc="70A4DCEC" w:tentative="1">
      <w:start w:val="1"/>
      <w:numFmt w:val="bullet"/>
      <w:lvlText w:val="•"/>
      <w:lvlJc w:val="left"/>
      <w:pPr>
        <w:tabs>
          <w:tab w:val="num" w:pos="5040"/>
        </w:tabs>
        <w:ind w:left="5040" w:hanging="360"/>
      </w:pPr>
      <w:rPr>
        <w:rFonts w:ascii="Arial" w:hAnsi="Arial" w:hint="default"/>
      </w:rPr>
    </w:lvl>
    <w:lvl w:ilvl="7" w:tplc="E876A514" w:tentative="1">
      <w:start w:val="1"/>
      <w:numFmt w:val="bullet"/>
      <w:lvlText w:val="•"/>
      <w:lvlJc w:val="left"/>
      <w:pPr>
        <w:tabs>
          <w:tab w:val="num" w:pos="5760"/>
        </w:tabs>
        <w:ind w:left="5760" w:hanging="360"/>
      </w:pPr>
      <w:rPr>
        <w:rFonts w:ascii="Arial" w:hAnsi="Arial" w:hint="default"/>
      </w:rPr>
    </w:lvl>
    <w:lvl w:ilvl="8" w:tplc="7D328D1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9935002">
    <w:abstractNumId w:val="2"/>
  </w:num>
  <w:num w:numId="2" w16cid:durableId="120155351">
    <w:abstractNumId w:val="6"/>
  </w:num>
  <w:num w:numId="3" w16cid:durableId="1967271148">
    <w:abstractNumId w:val="0"/>
  </w:num>
  <w:num w:numId="4" w16cid:durableId="1256981298">
    <w:abstractNumId w:val="5"/>
  </w:num>
  <w:num w:numId="5" w16cid:durableId="1431198528">
    <w:abstractNumId w:val="9"/>
  </w:num>
  <w:num w:numId="6" w16cid:durableId="1370566949">
    <w:abstractNumId w:val="4"/>
  </w:num>
  <w:num w:numId="7" w16cid:durableId="1978682482">
    <w:abstractNumId w:val="3"/>
  </w:num>
  <w:num w:numId="8" w16cid:durableId="2106920719">
    <w:abstractNumId w:val="1"/>
  </w:num>
  <w:num w:numId="9" w16cid:durableId="1766460395">
    <w:abstractNumId w:val="7"/>
  </w:num>
  <w:num w:numId="10" w16cid:durableId="187881429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CA1F3D"/>
    <w:rsid w:val="00017ECB"/>
    <w:rsid w:val="000227CA"/>
    <w:rsid w:val="000239FD"/>
    <w:rsid w:val="000378D7"/>
    <w:rsid w:val="000504EC"/>
    <w:rsid w:val="00051294"/>
    <w:rsid w:val="00056A5E"/>
    <w:rsid w:val="00056AF4"/>
    <w:rsid w:val="00056F25"/>
    <w:rsid w:val="00060117"/>
    <w:rsid w:val="0006246E"/>
    <w:rsid w:val="00064622"/>
    <w:rsid w:val="000740E1"/>
    <w:rsid w:val="00080119"/>
    <w:rsid w:val="000834BB"/>
    <w:rsid w:val="00086808"/>
    <w:rsid w:val="0009054B"/>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336E"/>
    <w:rsid w:val="0015493B"/>
    <w:rsid w:val="00161E5B"/>
    <w:rsid w:val="00170892"/>
    <w:rsid w:val="001812E2"/>
    <w:rsid w:val="001877A1"/>
    <w:rsid w:val="00191B9F"/>
    <w:rsid w:val="001C52F2"/>
    <w:rsid w:val="001D0839"/>
    <w:rsid w:val="001D5EC6"/>
    <w:rsid w:val="001E17E9"/>
    <w:rsid w:val="001E1AB6"/>
    <w:rsid w:val="001E2FD9"/>
    <w:rsid w:val="001F5BFC"/>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B1F43"/>
    <w:rsid w:val="002B548F"/>
    <w:rsid w:val="002C7F0E"/>
    <w:rsid w:val="00322D7E"/>
    <w:rsid w:val="00324B19"/>
    <w:rsid w:val="00331CBA"/>
    <w:rsid w:val="00333597"/>
    <w:rsid w:val="00335CCE"/>
    <w:rsid w:val="00347EBA"/>
    <w:rsid w:val="003512DE"/>
    <w:rsid w:val="003547CA"/>
    <w:rsid w:val="00354BCE"/>
    <w:rsid w:val="00357ADE"/>
    <w:rsid w:val="00366CF6"/>
    <w:rsid w:val="00371B32"/>
    <w:rsid w:val="00376CF5"/>
    <w:rsid w:val="00381902"/>
    <w:rsid w:val="003875EC"/>
    <w:rsid w:val="00396A0D"/>
    <w:rsid w:val="003A28F6"/>
    <w:rsid w:val="003A6140"/>
    <w:rsid w:val="003B1B45"/>
    <w:rsid w:val="003D2A97"/>
    <w:rsid w:val="003D3F30"/>
    <w:rsid w:val="003F1069"/>
    <w:rsid w:val="004048B0"/>
    <w:rsid w:val="00416563"/>
    <w:rsid w:val="00417D0A"/>
    <w:rsid w:val="00424C2C"/>
    <w:rsid w:val="004261B8"/>
    <w:rsid w:val="004314C6"/>
    <w:rsid w:val="00435701"/>
    <w:rsid w:val="0043758D"/>
    <w:rsid w:val="00450F88"/>
    <w:rsid w:val="004534B7"/>
    <w:rsid w:val="00455E2B"/>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7A9D"/>
    <w:rsid w:val="005B7FDE"/>
    <w:rsid w:val="005C22B8"/>
    <w:rsid w:val="005D313F"/>
    <w:rsid w:val="005E5E53"/>
    <w:rsid w:val="005F350F"/>
    <w:rsid w:val="005F3C1A"/>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6C78"/>
    <w:rsid w:val="007874BC"/>
    <w:rsid w:val="007B2E61"/>
    <w:rsid w:val="007B52F1"/>
    <w:rsid w:val="007B5595"/>
    <w:rsid w:val="007D0BCF"/>
    <w:rsid w:val="007D3DFE"/>
    <w:rsid w:val="007D77E2"/>
    <w:rsid w:val="007E2AA1"/>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C8A"/>
    <w:rsid w:val="00966595"/>
    <w:rsid w:val="00990C95"/>
    <w:rsid w:val="009A622D"/>
    <w:rsid w:val="009B38E4"/>
    <w:rsid w:val="009C1C87"/>
    <w:rsid w:val="009C3C13"/>
    <w:rsid w:val="009D0407"/>
    <w:rsid w:val="009D1F8E"/>
    <w:rsid w:val="00A010B3"/>
    <w:rsid w:val="00A0307F"/>
    <w:rsid w:val="00A06303"/>
    <w:rsid w:val="00A12CCB"/>
    <w:rsid w:val="00A33B7B"/>
    <w:rsid w:val="00A33E0D"/>
    <w:rsid w:val="00A354ED"/>
    <w:rsid w:val="00A4544F"/>
    <w:rsid w:val="00A518BE"/>
    <w:rsid w:val="00A53830"/>
    <w:rsid w:val="00A71692"/>
    <w:rsid w:val="00AA17B6"/>
    <w:rsid w:val="00AA6C0A"/>
    <w:rsid w:val="00AC5896"/>
    <w:rsid w:val="00AD164C"/>
    <w:rsid w:val="00AD16A9"/>
    <w:rsid w:val="00AD4F06"/>
    <w:rsid w:val="00AD65A8"/>
    <w:rsid w:val="00AE6F29"/>
    <w:rsid w:val="00AF1286"/>
    <w:rsid w:val="00AF5DE6"/>
    <w:rsid w:val="00B00533"/>
    <w:rsid w:val="00B00C6E"/>
    <w:rsid w:val="00B05BA2"/>
    <w:rsid w:val="00B11CC3"/>
    <w:rsid w:val="00B13CF5"/>
    <w:rsid w:val="00B16FB2"/>
    <w:rsid w:val="00B25685"/>
    <w:rsid w:val="00B30206"/>
    <w:rsid w:val="00B33BA9"/>
    <w:rsid w:val="00B43465"/>
    <w:rsid w:val="00B4432F"/>
    <w:rsid w:val="00B52088"/>
    <w:rsid w:val="00B527E2"/>
    <w:rsid w:val="00B54817"/>
    <w:rsid w:val="00B6266F"/>
    <w:rsid w:val="00B678B1"/>
    <w:rsid w:val="00B71316"/>
    <w:rsid w:val="00B87557"/>
    <w:rsid w:val="00B95D01"/>
    <w:rsid w:val="00BA4317"/>
    <w:rsid w:val="00BA668D"/>
    <w:rsid w:val="00BB23E5"/>
    <w:rsid w:val="00BB33BB"/>
    <w:rsid w:val="00BB4ABB"/>
    <w:rsid w:val="00BC5684"/>
    <w:rsid w:val="00BF3C60"/>
    <w:rsid w:val="00BF7335"/>
    <w:rsid w:val="00BF7A9B"/>
    <w:rsid w:val="00C014F1"/>
    <w:rsid w:val="00C151CC"/>
    <w:rsid w:val="00C17936"/>
    <w:rsid w:val="00C267CF"/>
    <w:rsid w:val="00C267F5"/>
    <w:rsid w:val="00C27499"/>
    <w:rsid w:val="00C43AF7"/>
    <w:rsid w:val="00C67996"/>
    <w:rsid w:val="00C67BE5"/>
    <w:rsid w:val="00C91409"/>
    <w:rsid w:val="00CA1F3D"/>
    <w:rsid w:val="00CC71C8"/>
    <w:rsid w:val="00CD786A"/>
    <w:rsid w:val="00CD7F84"/>
    <w:rsid w:val="00D1516A"/>
    <w:rsid w:val="00D26642"/>
    <w:rsid w:val="00D37C6B"/>
    <w:rsid w:val="00D427B3"/>
    <w:rsid w:val="00D70E35"/>
    <w:rsid w:val="00DA0896"/>
    <w:rsid w:val="00DD2C3C"/>
    <w:rsid w:val="00DE178D"/>
    <w:rsid w:val="00DE71E6"/>
    <w:rsid w:val="00DE74D9"/>
    <w:rsid w:val="00DF1644"/>
    <w:rsid w:val="00DF2D94"/>
    <w:rsid w:val="00DF48D4"/>
    <w:rsid w:val="00DF4F21"/>
    <w:rsid w:val="00E002C7"/>
    <w:rsid w:val="00E04CB2"/>
    <w:rsid w:val="00E151B1"/>
    <w:rsid w:val="00E31CEA"/>
    <w:rsid w:val="00E61AB3"/>
    <w:rsid w:val="00E62164"/>
    <w:rsid w:val="00E65655"/>
    <w:rsid w:val="00E76B63"/>
    <w:rsid w:val="00E85A81"/>
    <w:rsid w:val="00E90882"/>
    <w:rsid w:val="00E92204"/>
    <w:rsid w:val="00EA0EF8"/>
    <w:rsid w:val="00EA1FB1"/>
    <w:rsid w:val="00EA398D"/>
    <w:rsid w:val="00EA4FD2"/>
    <w:rsid w:val="00EB0526"/>
    <w:rsid w:val="00EC1264"/>
    <w:rsid w:val="00EC544D"/>
    <w:rsid w:val="00ED6A3D"/>
    <w:rsid w:val="00EE0F8D"/>
    <w:rsid w:val="00EF1E32"/>
    <w:rsid w:val="00EF2079"/>
    <w:rsid w:val="00EF5C34"/>
    <w:rsid w:val="00F07F79"/>
    <w:rsid w:val="00F11874"/>
    <w:rsid w:val="00F16887"/>
    <w:rsid w:val="00F22DB8"/>
    <w:rsid w:val="00F2459A"/>
    <w:rsid w:val="00F32B21"/>
    <w:rsid w:val="00F32EBE"/>
    <w:rsid w:val="00F35A16"/>
    <w:rsid w:val="00F37F74"/>
    <w:rsid w:val="00F46DF4"/>
    <w:rsid w:val="00F53A9D"/>
    <w:rsid w:val="00F6071E"/>
    <w:rsid w:val="00F6144F"/>
    <w:rsid w:val="00F620CA"/>
    <w:rsid w:val="00F70C16"/>
    <w:rsid w:val="00FA38E3"/>
    <w:rsid w:val="00FA7409"/>
    <w:rsid w:val="00FB2A70"/>
    <w:rsid w:val="00FB419E"/>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AA80B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D427B3"/>
    <w:pPr>
      <w:ind w:left="720"/>
      <w:contextualSpacing/>
    </w:pPr>
  </w:style>
  <w:style w:type="character" w:styleId="Hyperlink">
    <w:name w:val="Hyperlink"/>
    <w:basedOn w:val="DefaultParagraphFont"/>
    <w:uiPriority w:val="99"/>
    <w:unhideWhenUsed/>
    <w:rsid w:val="001E1AB6"/>
    <w:rPr>
      <w:color w:val="3A3838" w:themeColor="hyperlink"/>
      <w:u w:val="single"/>
    </w:rPr>
  </w:style>
  <w:style w:type="character" w:styleId="UnresolvedMention">
    <w:name w:val="Unresolved Mention"/>
    <w:basedOn w:val="DefaultParagraphFont"/>
    <w:uiPriority w:val="99"/>
    <w:semiHidden/>
    <w:unhideWhenUsed/>
    <w:rsid w:val="001E1A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14341">
      <w:bodyDiv w:val="1"/>
      <w:marLeft w:val="0"/>
      <w:marRight w:val="0"/>
      <w:marTop w:val="0"/>
      <w:marBottom w:val="0"/>
      <w:divBdr>
        <w:top w:val="none" w:sz="0" w:space="0" w:color="auto"/>
        <w:left w:val="none" w:sz="0" w:space="0" w:color="auto"/>
        <w:bottom w:val="none" w:sz="0" w:space="0" w:color="auto"/>
        <w:right w:val="none" w:sz="0" w:space="0" w:color="auto"/>
      </w:divBdr>
    </w:div>
    <w:div w:id="63527206">
      <w:bodyDiv w:val="1"/>
      <w:marLeft w:val="0"/>
      <w:marRight w:val="0"/>
      <w:marTop w:val="0"/>
      <w:marBottom w:val="0"/>
      <w:divBdr>
        <w:top w:val="none" w:sz="0" w:space="0" w:color="auto"/>
        <w:left w:val="none" w:sz="0" w:space="0" w:color="auto"/>
        <w:bottom w:val="none" w:sz="0" w:space="0" w:color="auto"/>
        <w:right w:val="none" w:sz="0" w:space="0" w:color="auto"/>
      </w:divBdr>
      <w:divsChild>
        <w:div w:id="476841160">
          <w:marLeft w:val="446"/>
          <w:marRight w:val="0"/>
          <w:marTop w:val="0"/>
          <w:marBottom w:val="0"/>
          <w:divBdr>
            <w:top w:val="none" w:sz="0" w:space="0" w:color="auto"/>
            <w:left w:val="none" w:sz="0" w:space="0" w:color="auto"/>
            <w:bottom w:val="none" w:sz="0" w:space="0" w:color="auto"/>
            <w:right w:val="none" w:sz="0" w:space="0" w:color="auto"/>
          </w:divBdr>
        </w:div>
      </w:divsChild>
    </w:div>
    <w:div w:id="84302303">
      <w:bodyDiv w:val="1"/>
      <w:marLeft w:val="0"/>
      <w:marRight w:val="0"/>
      <w:marTop w:val="0"/>
      <w:marBottom w:val="0"/>
      <w:divBdr>
        <w:top w:val="none" w:sz="0" w:space="0" w:color="auto"/>
        <w:left w:val="none" w:sz="0" w:space="0" w:color="auto"/>
        <w:bottom w:val="none" w:sz="0" w:space="0" w:color="auto"/>
        <w:right w:val="none" w:sz="0" w:space="0" w:color="auto"/>
      </w:divBdr>
      <w:divsChild>
        <w:div w:id="1572079940">
          <w:marLeft w:val="0"/>
          <w:marRight w:val="0"/>
          <w:marTop w:val="0"/>
          <w:marBottom w:val="0"/>
          <w:divBdr>
            <w:top w:val="none" w:sz="0" w:space="0" w:color="auto"/>
            <w:left w:val="none" w:sz="0" w:space="0" w:color="auto"/>
            <w:bottom w:val="none" w:sz="0" w:space="0" w:color="auto"/>
            <w:right w:val="none" w:sz="0" w:space="0" w:color="auto"/>
          </w:divBdr>
          <w:divsChild>
            <w:div w:id="115575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4457">
      <w:bodyDiv w:val="1"/>
      <w:marLeft w:val="0"/>
      <w:marRight w:val="0"/>
      <w:marTop w:val="0"/>
      <w:marBottom w:val="0"/>
      <w:divBdr>
        <w:top w:val="none" w:sz="0" w:space="0" w:color="auto"/>
        <w:left w:val="none" w:sz="0" w:space="0" w:color="auto"/>
        <w:bottom w:val="none" w:sz="0" w:space="0" w:color="auto"/>
        <w:right w:val="none" w:sz="0" w:space="0" w:color="auto"/>
      </w:divBdr>
    </w:div>
    <w:div w:id="180553612">
      <w:bodyDiv w:val="1"/>
      <w:marLeft w:val="0"/>
      <w:marRight w:val="0"/>
      <w:marTop w:val="0"/>
      <w:marBottom w:val="0"/>
      <w:divBdr>
        <w:top w:val="none" w:sz="0" w:space="0" w:color="auto"/>
        <w:left w:val="none" w:sz="0" w:space="0" w:color="auto"/>
        <w:bottom w:val="none" w:sz="0" w:space="0" w:color="auto"/>
        <w:right w:val="none" w:sz="0" w:space="0" w:color="auto"/>
      </w:divBdr>
      <w:divsChild>
        <w:div w:id="1048190278">
          <w:marLeft w:val="0"/>
          <w:marRight w:val="0"/>
          <w:marTop w:val="0"/>
          <w:marBottom w:val="0"/>
          <w:divBdr>
            <w:top w:val="none" w:sz="0" w:space="0" w:color="auto"/>
            <w:left w:val="none" w:sz="0" w:space="0" w:color="auto"/>
            <w:bottom w:val="none" w:sz="0" w:space="0" w:color="auto"/>
            <w:right w:val="none" w:sz="0" w:space="0" w:color="auto"/>
          </w:divBdr>
          <w:divsChild>
            <w:div w:id="50162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2221">
      <w:bodyDiv w:val="1"/>
      <w:marLeft w:val="0"/>
      <w:marRight w:val="0"/>
      <w:marTop w:val="0"/>
      <w:marBottom w:val="0"/>
      <w:divBdr>
        <w:top w:val="none" w:sz="0" w:space="0" w:color="auto"/>
        <w:left w:val="none" w:sz="0" w:space="0" w:color="auto"/>
        <w:bottom w:val="none" w:sz="0" w:space="0" w:color="auto"/>
        <w:right w:val="none" w:sz="0" w:space="0" w:color="auto"/>
      </w:divBdr>
      <w:divsChild>
        <w:div w:id="243952747">
          <w:marLeft w:val="1166"/>
          <w:marRight w:val="0"/>
          <w:marTop w:val="0"/>
          <w:marBottom w:val="0"/>
          <w:divBdr>
            <w:top w:val="none" w:sz="0" w:space="0" w:color="auto"/>
            <w:left w:val="none" w:sz="0" w:space="0" w:color="auto"/>
            <w:bottom w:val="none" w:sz="0" w:space="0" w:color="auto"/>
            <w:right w:val="none" w:sz="0" w:space="0" w:color="auto"/>
          </w:divBdr>
        </w:div>
        <w:div w:id="823354983">
          <w:marLeft w:val="1166"/>
          <w:marRight w:val="0"/>
          <w:marTop w:val="0"/>
          <w:marBottom w:val="0"/>
          <w:divBdr>
            <w:top w:val="none" w:sz="0" w:space="0" w:color="auto"/>
            <w:left w:val="none" w:sz="0" w:space="0" w:color="auto"/>
            <w:bottom w:val="none" w:sz="0" w:space="0" w:color="auto"/>
            <w:right w:val="none" w:sz="0" w:space="0" w:color="auto"/>
          </w:divBdr>
        </w:div>
        <w:div w:id="792673722">
          <w:marLeft w:val="1166"/>
          <w:marRight w:val="0"/>
          <w:marTop w:val="0"/>
          <w:marBottom w:val="0"/>
          <w:divBdr>
            <w:top w:val="none" w:sz="0" w:space="0" w:color="auto"/>
            <w:left w:val="none" w:sz="0" w:space="0" w:color="auto"/>
            <w:bottom w:val="none" w:sz="0" w:space="0" w:color="auto"/>
            <w:right w:val="none" w:sz="0" w:space="0" w:color="auto"/>
          </w:divBdr>
        </w:div>
      </w:divsChild>
    </w:div>
    <w:div w:id="341981901">
      <w:bodyDiv w:val="1"/>
      <w:marLeft w:val="0"/>
      <w:marRight w:val="0"/>
      <w:marTop w:val="0"/>
      <w:marBottom w:val="0"/>
      <w:divBdr>
        <w:top w:val="none" w:sz="0" w:space="0" w:color="auto"/>
        <w:left w:val="none" w:sz="0" w:space="0" w:color="auto"/>
        <w:bottom w:val="none" w:sz="0" w:space="0" w:color="auto"/>
        <w:right w:val="none" w:sz="0" w:space="0" w:color="auto"/>
      </w:divBdr>
    </w:div>
    <w:div w:id="396126813">
      <w:bodyDiv w:val="1"/>
      <w:marLeft w:val="0"/>
      <w:marRight w:val="0"/>
      <w:marTop w:val="0"/>
      <w:marBottom w:val="0"/>
      <w:divBdr>
        <w:top w:val="none" w:sz="0" w:space="0" w:color="auto"/>
        <w:left w:val="none" w:sz="0" w:space="0" w:color="auto"/>
        <w:bottom w:val="none" w:sz="0" w:space="0" w:color="auto"/>
        <w:right w:val="none" w:sz="0" w:space="0" w:color="auto"/>
      </w:divBdr>
    </w:div>
    <w:div w:id="417024261">
      <w:bodyDiv w:val="1"/>
      <w:marLeft w:val="0"/>
      <w:marRight w:val="0"/>
      <w:marTop w:val="0"/>
      <w:marBottom w:val="0"/>
      <w:divBdr>
        <w:top w:val="none" w:sz="0" w:space="0" w:color="auto"/>
        <w:left w:val="none" w:sz="0" w:space="0" w:color="auto"/>
        <w:bottom w:val="none" w:sz="0" w:space="0" w:color="auto"/>
        <w:right w:val="none" w:sz="0" w:space="0" w:color="auto"/>
      </w:divBdr>
    </w:div>
    <w:div w:id="548692716">
      <w:bodyDiv w:val="1"/>
      <w:marLeft w:val="0"/>
      <w:marRight w:val="0"/>
      <w:marTop w:val="0"/>
      <w:marBottom w:val="0"/>
      <w:divBdr>
        <w:top w:val="none" w:sz="0" w:space="0" w:color="auto"/>
        <w:left w:val="none" w:sz="0" w:space="0" w:color="auto"/>
        <w:bottom w:val="none" w:sz="0" w:space="0" w:color="auto"/>
        <w:right w:val="none" w:sz="0" w:space="0" w:color="auto"/>
      </w:divBdr>
      <w:divsChild>
        <w:div w:id="1675914111">
          <w:marLeft w:val="0"/>
          <w:marRight w:val="0"/>
          <w:marTop w:val="0"/>
          <w:marBottom w:val="0"/>
          <w:divBdr>
            <w:top w:val="none" w:sz="0" w:space="0" w:color="auto"/>
            <w:left w:val="none" w:sz="0" w:space="0" w:color="auto"/>
            <w:bottom w:val="none" w:sz="0" w:space="0" w:color="auto"/>
            <w:right w:val="none" w:sz="0" w:space="0" w:color="auto"/>
          </w:divBdr>
          <w:divsChild>
            <w:div w:id="109366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10164">
      <w:bodyDiv w:val="1"/>
      <w:marLeft w:val="0"/>
      <w:marRight w:val="0"/>
      <w:marTop w:val="0"/>
      <w:marBottom w:val="0"/>
      <w:divBdr>
        <w:top w:val="none" w:sz="0" w:space="0" w:color="auto"/>
        <w:left w:val="none" w:sz="0" w:space="0" w:color="auto"/>
        <w:bottom w:val="none" w:sz="0" w:space="0" w:color="auto"/>
        <w:right w:val="none" w:sz="0" w:space="0" w:color="auto"/>
      </w:divBdr>
      <w:divsChild>
        <w:div w:id="1957759818">
          <w:marLeft w:val="446"/>
          <w:marRight w:val="0"/>
          <w:marTop w:val="0"/>
          <w:marBottom w:val="0"/>
          <w:divBdr>
            <w:top w:val="none" w:sz="0" w:space="0" w:color="auto"/>
            <w:left w:val="none" w:sz="0" w:space="0" w:color="auto"/>
            <w:bottom w:val="none" w:sz="0" w:space="0" w:color="auto"/>
            <w:right w:val="none" w:sz="0" w:space="0" w:color="auto"/>
          </w:divBdr>
        </w:div>
      </w:divsChild>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766537679">
      <w:bodyDiv w:val="1"/>
      <w:marLeft w:val="0"/>
      <w:marRight w:val="0"/>
      <w:marTop w:val="0"/>
      <w:marBottom w:val="0"/>
      <w:divBdr>
        <w:top w:val="none" w:sz="0" w:space="0" w:color="auto"/>
        <w:left w:val="none" w:sz="0" w:space="0" w:color="auto"/>
        <w:bottom w:val="none" w:sz="0" w:space="0" w:color="auto"/>
        <w:right w:val="none" w:sz="0" w:space="0" w:color="auto"/>
      </w:divBdr>
      <w:divsChild>
        <w:div w:id="888801282">
          <w:marLeft w:val="0"/>
          <w:marRight w:val="0"/>
          <w:marTop w:val="0"/>
          <w:marBottom w:val="0"/>
          <w:divBdr>
            <w:top w:val="none" w:sz="0" w:space="0" w:color="auto"/>
            <w:left w:val="none" w:sz="0" w:space="0" w:color="auto"/>
            <w:bottom w:val="none" w:sz="0" w:space="0" w:color="auto"/>
            <w:right w:val="none" w:sz="0" w:space="0" w:color="auto"/>
          </w:divBdr>
          <w:divsChild>
            <w:div w:id="149972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84909">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891699467">
      <w:bodyDiv w:val="1"/>
      <w:marLeft w:val="0"/>
      <w:marRight w:val="0"/>
      <w:marTop w:val="0"/>
      <w:marBottom w:val="0"/>
      <w:divBdr>
        <w:top w:val="none" w:sz="0" w:space="0" w:color="auto"/>
        <w:left w:val="none" w:sz="0" w:space="0" w:color="auto"/>
        <w:bottom w:val="none" w:sz="0" w:space="0" w:color="auto"/>
        <w:right w:val="none" w:sz="0" w:space="0" w:color="auto"/>
      </w:divBdr>
      <w:divsChild>
        <w:div w:id="762839178">
          <w:marLeft w:val="446"/>
          <w:marRight w:val="0"/>
          <w:marTop w:val="0"/>
          <w:marBottom w:val="0"/>
          <w:divBdr>
            <w:top w:val="none" w:sz="0" w:space="0" w:color="auto"/>
            <w:left w:val="none" w:sz="0" w:space="0" w:color="auto"/>
            <w:bottom w:val="none" w:sz="0" w:space="0" w:color="auto"/>
            <w:right w:val="none" w:sz="0" w:space="0" w:color="auto"/>
          </w:divBdr>
        </w:div>
      </w:divsChild>
    </w:div>
    <w:div w:id="917862343">
      <w:bodyDiv w:val="1"/>
      <w:marLeft w:val="0"/>
      <w:marRight w:val="0"/>
      <w:marTop w:val="0"/>
      <w:marBottom w:val="0"/>
      <w:divBdr>
        <w:top w:val="none" w:sz="0" w:space="0" w:color="auto"/>
        <w:left w:val="none" w:sz="0" w:space="0" w:color="auto"/>
        <w:bottom w:val="none" w:sz="0" w:space="0" w:color="auto"/>
        <w:right w:val="none" w:sz="0" w:space="0" w:color="auto"/>
      </w:divBdr>
    </w:div>
    <w:div w:id="954287750">
      <w:bodyDiv w:val="1"/>
      <w:marLeft w:val="0"/>
      <w:marRight w:val="0"/>
      <w:marTop w:val="0"/>
      <w:marBottom w:val="0"/>
      <w:divBdr>
        <w:top w:val="none" w:sz="0" w:space="0" w:color="auto"/>
        <w:left w:val="none" w:sz="0" w:space="0" w:color="auto"/>
        <w:bottom w:val="none" w:sz="0" w:space="0" w:color="auto"/>
        <w:right w:val="none" w:sz="0" w:space="0" w:color="auto"/>
      </w:divBdr>
    </w:div>
    <w:div w:id="1051149027">
      <w:bodyDiv w:val="1"/>
      <w:marLeft w:val="0"/>
      <w:marRight w:val="0"/>
      <w:marTop w:val="0"/>
      <w:marBottom w:val="0"/>
      <w:divBdr>
        <w:top w:val="none" w:sz="0" w:space="0" w:color="auto"/>
        <w:left w:val="none" w:sz="0" w:space="0" w:color="auto"/>
        <w:bottom w:val="none" w:sz="0" w:space="0" w:color="auto"/>
        <w:right w:val="none" w:sz="0" w:space="0" w:color="auto"/>
      </w:divBdr>
    </w:div>
    <w:div w:id="1146507450">
      <w:bodyDiv w:val="1"/>
      <w:marLeft w:val="0"/>
      <w:marRight w:val="0"/>
      <w:marTop w:val="0"/>
      <w:marBottom w:val="0"/>
      <w:divBdr>
        <w:top w:val="none" w:sz="0" w:space="0" w:color="auto"/>
        <w:left w:val="none" w:sz="0" w:space="0" w:color="auto"/>
        <w:bottom w:val="none" w:sz="0" w:space="0" w:color="auto"/>
        <w:right w:val="none" w:sz="0" w:space="0" w:color="auto"/>
      </w:divBdr>
      <w:divsChild>
        <w:div w:id="636492510">
          <w:marLeft w:val="446"/>
          <w:marRight w:val="0"/>
          <w:marTop w:val="0"/>
          <w:marBottom w:val="0"/>
          <w:divBdr>
            <w:top w:val="none" w:sz="0" w:space="0" w:color="auto"/>
            <w:left w:val="none" w:sz="0" w:space="0" w:color="auto"/>
            <w:bottom w:val="none" w:sz="0" w:space="0" w:color="auto"/>
            <w:right w:val="none" w:sz="0" w:space="0" w:color="auto"/>
          </w:divBdr>
        </w:div>
      </w:divsChild>
    </w:div>
    <w:div w:id="1173031439">
      <w:bodyDiv w:val="1"/>
      <w:marLeft w:val="0"/>
      <w:marRight w:val="0"/>
      <w:marTop w:val="0"/>
      <w:marBottom w:val="0"/>
      <w:divBdr>
        <w:top w:val="none" w:sz="0" w:space="0" w:color="auto"/>
        <w:left w:val="none" w:sz="0" w:space="0" w:color="auto"/>
        <w:bottom w:val="none" w:sz="0" w:space="0" w:color="auto"/>
        <w:right w:val="none" w:sz="0" w:space="0" w:color="auto"/>
      </w:divBdr>
      <w:divsChild>
        <w:div w:id="1783265767">
          <w:marLeft w:val="446"/>
          <w:marRight w:val="0"/>
          <w:marTop w:val="0"/>
          <w:marBottom w:val="0"/>
          <w:divBdr>
            <w:top w:val="none" w:sz="0" w:space="0" w:color="auto"/>
            <w:left w:val="none" w:sz="0" w:space="0" w:color="auto"/>
            <w:bottom w:val="none" w:sz="0" w:space="0" w:color="auto"/>
            <w:right w:val="none" w:sz="0" w:space="0" w:color="auto"/>
          </w:divBdr>
        </w:div>
      </w:divsChild>
    </w:div>
    <w:div w:id="1260330473">
      <w:bodyDiv w:val="1"/>
      <w:marLeft w:val="0"/>
      <w:marRight w:val="0"/>
      <w:marTop w:val="0"/>
      <w:marBottom w:val="0"/>
      <w:divBdr>
        <w:top w:val="none" w:sz="0" w:space="0" w:color="auto"/>
        <w:left w:val="none" w:sz="0" w:space="0" w:color="auto"/>
        <w:bottom w:val="none" w:sz="0" w:space="0" w:color="auto"/>
        <w:right w:val="none" w:sz="0" w:space="0" w:color="auto"/>
      </w:divBdr>
      <w:divsChild>
        <w:div w:id="1193104864">
          <w:marLeft w:val="994"/>
          <w:marRight w:val="0"/>
          <w:marTop w:val="0"/>
          <w:marBottom w:val="0"/>
          <w:divBdr>
            <w:top w:val="none" w:sz="0" w:space="0" w:color="auto"/>
            <w:left w:val="none" w:sz="0" w:space="0" w:color="auto"/>
            <w:bottom w:val="none" w:sz="0" w:space="0" w:color="auto"/>
            <w:right w:val="none" w:sz="0" w:space="0" w:color="auto"/>
          </w:divBdr>
        </w:div>
        <w:div w:id="637802546">
          <w:marLeft w:val="994"/>
          <w:marRight w:val="0"/>
          <w:marTop w:val="0"/>
          <w:marBottom w:val="0"/>
          <w:divBdr>
            <w:top w:val="none" w:sz="0" w:space="0" w:color="auto"/>
            <w:left w:val="none" w:sz="0" w:space="0" w:color="auto"/>
            <w:bottom w:val="none" w:sz="0" w:space="0" w:color="auto"/>
            <w:right w:val="none" w:sz="0" w:space="0" w:color="auto"/>
          </w:divBdr>
        </w:div>
        <w:div w:id="1382439430">
          <w:marLeft w:val="994"/>
          <w:marRight w:val="0"/>
          <w:marTop w:val="0"/>
          <w:marBottom w:val="0"/>
          <w:divBdr>
            <w:top w:val="none" w:sz="0" w:space="0" w:color="auto"/>
            <w:left w:val="none" w:sz="0" w:space="0" w:color="auto"/>
            <w:bottom w:val="none" w:sz="0" w:space="0" w:color="auto"/>
            <w:right w:val="none" w:sz="0" w:space="0" w:color="auto"/>
          </w:divBdr>
        </w:div>
      </w:divsChild>
    </w:div>
    <w:div w:id="1298605112">
      <w:bodyDiv w:val="1"/>
      <w:marLeft w:val="0"/>
      <w:marRight w:val="0"/>
      <w:marTop w:val="0"/>
      <w:marBottom w:val="0"/>
      <w:divBdr>
        <w:top w:val="none" w:sz="0" w:space="0" w:color="auto"/>
        <w:left w:val="none" w:sz="0" w:space="0" w:color="auto"/>
        <w:bottom w:val="none" w:sz="0" w:space="0" w:color="auto"/>
        <w:right w:val="none" w:sz="0" w:space="0" w:color="auto"/>
      </w:divBdr>
    </w:div>
    <w:div w:id="1398742525">
      <w:bodyDiv w:val="1"/>
      <w:marLeft w:val="0"/>
      <w:marRight w:val="0"/>
      <w:marTop w:val="0"/>
      <w:marBottom w:val="0"/>
      <w:divBdr>
        <w:top w:val="none" w:sz="0" w:space="0" w:color="auto"/>
        <w:left w:val="none" w:sz="0" w:space="0" w:color="auto"/>
        <w:bottom w:val="none" w:sz="0" w:space="0" w:color="auto"/>
        <w:right w:val="none" w:sz="0" w:space="0" w:color="auto"/>
      </w:divBdr>
      <w:divsChild>
        <w:div w:id="286590855">
          <w:marLeft w:val="0"/>
          <w:marRight w:val="0"/>
          <w:marTop w:val="0"/>
          <w:marBottom w:val="0"/>
          <w:divBdr>
            <w:top w:val="none" w:sz="0" w:space="0" w:color="auto"/>
            <w:left w:val="none" w:sz="0" w:space="0" w:color="auto"/>
            <w:bottom w:val="none" w:sz="0" w:space="0" w:color="auto"/>
            <w:right w:val="none" w:sz="0" w:space="0" w:color="auto"/>
          </w:divBdr>
          <w:divsChild>
            <w:div w:id="99811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72194">
      <w:bodyDiv w:val="1"/>
      <w:marLeft w:val="0"/>
      <w:marRight w:val="0"/>
      <w:marTop w:val="0"/>
      <w:marBottom w:val="0"/>
      <w:divBdr>
        <w:top w:val="none" w:sz="0" w:space="0" w:color="auto"/>
        <w:left w:val="none" w:sz="0" w:space="0" w:color="auto"/>
        <w:bottom w:val="none" w:sz="0" w:space="0" w:color="auto"/>
        <w:right w:val="none" w:sz="0" w:space="0" w:color="auto"/>
      </w:divBdr>
      <w:divsChild>
        <w:div w:id="1933274117">
          <w:marLeft w:val="446"/>
          <w:marRight w:val="0"/>
          <w:marTop w:val="0"/>
          <w:marBottom w:val="0"/>
          <w:divBdr>
            <w:top w:val="none" w:sz="0" w:space="0" w:color="auto"/>
            <w:left w:val="none" w:sz="0" w:space="0" w:color="auto"/>
            <w:bottom w:val="none" w:sz="0" w:space="0" w:color="auto"/>
            <w:right w:val="none" w:sz="0" w:space="0" w:color="auto"/>
          </w:divBdr>
        </w:div>
        <w:div w:id="1232228542">
          <w:marLeft w:val="446"/>
          <w:marRight w:val="0"/>
          <w:marTop w:val="0"/>
          <w:marBottom w:val="0"/>
          <w:divBdr>
            <w:top w:val="none" w:sz="0" w:space="0" w:color="auto"/>
            <w:left w:val="none" w:sz="0" w:space="0" w:color="auto"/>
            <w:bottom w:val="none" w:sz="0" w:space="0" w:color="auto"/>
            <w:right w:val="none" w:sz="0" w:space="0" w:color="auto"/>
          </w:divBdr>
        </w:div>
        <w:div w:id="1700617165">
          <w:marLeft w:val="446"/>
          <w:marRight w:val="0"/>
          <w:marTop w:val="0"/>
          <w:marBottom w:val="0"/>
          <w:divBdr>
            <w:top w:val="none" w:sz="0" w:space="0" w:color="auto"/>
            <w:left w:val="none" w:sz="0" w:space="0" w:color="auto"/>
            <w:bottom w:val="none" w:sz="0" w:space="0" w:color="auto"/>
            <w:right w:val="none" w:sz="0" w:space="0" w:color="auto"/>
          </w:divBdr>
        </w:div>
        <w:div w:id="808326598">
          <w:marLeft w:val="446"/>
          <w:marRight w:val="0"/>
          <w:marTop w:val="0"/>
          <w:marBottom w:val="0"/>
          <w:divBdr>
            <w:top w:val="none" w:sz="0" w:space="0" w:color="auto"/>
            <w:left w:val="none" w:sz="0" w:space="0" w:color="auto"/>
            <w:bottom w:val="none" w:sz="0" w:space="0" w:color="auto"/>
            <w:right w:val="none" w:sz="0" w:space="0" w:color="auto"/>
          </w:divBdr>
        </w:div>
      </w:divsChild>
    </w:div>
    <w:div w:id="1782722916">
      <w:bodyDiv w:val="1"/>
      <w:marLeft w:val="0"/>
      <w:marRight w:val="0"/>
      <w:marTop w:val="0"/>
      <w:marBottom w:val="0"/>
      <w:divBdr>
        <w:top w:val="none" w:sz="0" w:space="0" w:color="auto"/>
        <w:left w:val="none" w:sz="0" w:space="0" w:color="auto"/>
        <w:bottom w:val="none" w:sz="0" w:space="0" w:color="auto"/>
        <w:right w:val="none" w:sz="0" w:space="0" w:color="auto"/>
      </w:divBdr>
      <w:divsChild>
        <w:div w:id="1180855496">
          <w:marLeft w:val="446"/>
          <w:marRight w:val="0"/>
          <w:marTop w:val="0"/>
          <w:marBottom w:val="0"/>
          <w:divBdr>
            <w:top w:val="none" w:sz="0" w:space="0" w:color="auto"/>
            <w:left w:val="none" w:sz="0" w:space="0" w:color="auto"/>
            <w:bottom w:val="none" w:sz="0" w:space="0" w:color="auto"/>
            <w:right w:val="none" w:sz="0" w:space="0" w:color="auto"/>
          </w:divBdr>
        </w:div>
      </w:divsChild>
    </w:div>
    <w:div w:id="1848641287">
      <w:bodyDiv w:val="1"/>
      <w:marLeft w:val="0"/>
      <w:marRight w:val="0"/>
      <w:marTop w:val="0"/>
      <w:marBottom w:val="0"/>
      <w:divBdr>
        <w:top w:val="none" w:sz="0" w:space="0" w:color="auto"/>
        <w:left w:val="none" w:sz="0" w:space="0" w:color="auto"/>
        <w:bottom w:val="none" w:sz="0" w:space="0" w:color="auto"/>
        <w:right w:val="none" w:sz="0" w:space="0" w:color="auto"/>
      </w:divBdr>
    </w:div>
    <w:div w:id="2044671132">
      <w:bodyDiv w:val="1"/>
      <w:marLeft w:val="0"/>
      <w:marRight w:val="0"/>
      <w:marTop w:val="0"/>
      <w:marBottom w:val="0"/>
      <w:divBdr>
        <w:top w:val="none" w:sz="0" w:space="0" w:color="auto"/>
        <w:left w:val="none" w:sz="0" w:space="0" w:color="auto"/>
        <w:bottom w:val="none" w:sz="0" w:space="0" w:color="auto"/>
        <w:right w:val="none" w:sz="0" w:space="0" w:color="auto"/>
      </w:divBdr>
      <w:divsChild>
        <w:div w:id="188958702">
          <w:marLeft w:val="1166"/>
          <w:marRight w:val="0"/>
          <w:marTop w:val="0"/>
          <w:marBottom w:val="0"/>
          <w:divBdr>
            <w:top w:val="none" w:sz="0" w:space="0" w:color="auto"/>
            <w:left w:val="none" w:sz="0" w:space="0" w:color="auto"/>
            <w:bottom w:val="none" w:sz="0" w:space="0" w:color="auto"/>
            <w:right w:val="none" w:sz="0" w:space="0" w:color="auto"/>
          </w:divBdr>
        </w:div>
        <w:div w:id="1385250213">
          <w:marLeft w:val="1166"/>
          <w:marRight w:val="0"/>
          <w:marTop w:val="0"/>
          <w:marBottom w:val="0"/>
          <w:divBdr>
            <w:top w:val="none" w:sz="0" w:space="0" w:color="auto"/>
            <w:left w:val="none" w:sz="0" w:space="0" w:color="auto"/>
            <w:bottom w:val="none" w:sz="0" w:space="0" w:color="auto"/>
            <w:right w:val="none" w:sz="0" w:space="0" w:color="auto"/>
          </w:divBdr>
        </w:div>
        <w:div w:id="1206715767">
          <w:marLeft w:val="1166"/>
          <w:marRight w:val="0"/>
          <w:marTop w:val="0"/>
          <w:marBottom w:val="0"/>
          <w:divBdr>
            <w:top w:val="none" w:sz="0" w:space="0" w:color="auto"/>
            <w:left w:val="none" w:sz="0" w:space="0" w:color="auto"/>
            <w:bottom w:val="none" w:sz="0" w:space="0" w:color="auto"/>
            <w:right w:val="none" w:sz="0" w:space="0" w:color="auto"/>
          </w:divBdr>
        </w:div>
        <w:div w:id="2028866873">
          <w:marLeft w:val="1166"/>
          <w:marRight w:val="0"/>
          <w:marTop w:val="0"/>
          <w:marBottom w:val="0"/>
          <w:divBdr>
            <w:top w:val="none" w:sz="0" w:space="0" w:color="auto"/>
            <w:left w:val="none" w:sz="0" w:space="0" w:color="auto"/>
            <w:bottom w:val="none" w:sz="0" w:space="0" w:color="auto"/>
            <w:right w:val="none" w:sz="0" w:space="0" w:color="auto"/>
          </w:divBdr>
        </w:div>
        <w:div w:id="1975402738">
          <w:marLeft w:val="1166"/>
          <w:marRight w:val="0"/>
          <w:marTop w:val="0"/>
          <w:marBottom w:val="0"/>
          <w:divBdr>
            <w:top w:val="none" w:sz="0" w:space="0" w:color="auto"/>
            <w:left w:val="none" w:sz="0" w:space="0" w:color="auto"/>
            <w:bottom w:val="none" w:sz="0" w:space="0" w:color="auto"/>
            <w:right w:val="none" w:sz="0" w:space="0" w:color="auto"/>
          </w:divBdr>
        </w:div>
        <w:div w:id="96876689">
          <w:marLeft w:val="1166"/>
          <w:marRight w:val="0"/>
          <w:marTop w:val="0"/>
          <w:marBottom w:val="0"/>
          <w:divBdr>
            <w:top w:val="none" w:sz="0" w:space="0" w:color="auto"/>
            <w:left w:val="none" w:sz="0" w:space="0" w:color="auto"/>
            <w:bottom w:val="none" w:sz="0" w:space="0" w:color="auto"/>
            <w:right w:val="none" w:sz="0" w:space="0" w:color="auto"/>
          </w:divBdr>
        </w:div>
        <w:div w:id="921987106">
          <w:marLeft w:val="1166"/>
          <w:marRight w:val="0"/>
          <w:marTop w:val="0"/>
          <w:marBottom w:val="0"/>
          <w:divBdr>
            <w:top w:val="none" w:sz="0" w:space="0" w:color="auto"/>
            <w:left w:val="none" w:sz="0" w:space="0" w:color="auto"/>
            <w:bottom w:val="none" w:sz="0" w:space="0" w:color="auto"/>
            <w:right w:val="none" w:sz="0" w:space="0" w:color="auto"/>
          </w:divBdr>
        </w:div>
      </w:divsChild>
    </w:div>
    <w:div w:id="2141264741">
      <w:bodyDiv w:val="1"/>
      <w:marLeft w:val="0"/>
      <w:marRight w:val="0"/>
      <w:marTop w:val="0"/>
      <w:marBottom w:val="0"/>
      <w:divBdr>
        <w:top w:val="none" w:sz="0" w:space="0" w:color="auto"/>
        <w:left w:val="none" w:sz="0" w:space="0" w:color="auto"/>
        <w:bottom w:val="none" w:sz="0" w:space="0" w:color="auto"/>
        <w:right w:val="none" w:sz="0" w:space="0" w:color="auto"/>
      </w:divBdr>
      <w:divsChild>
        <w:div w:id="480272948">
          <w:marLeft w:val="0"/>
          <w:marRight w:val="0"/>
          <w:marTop w:val="0"/>
          <w:marBottom w:val="0"/>
          <w:divBdr>
            <w:top w:val="none" w:sz="0" w:space="0" w:color="auto"/>
            <w:left w:val="none" w:sz="0" w:space="0" w:color="auto"/>
            <w:bottom w:val="none" w:sz="0" w:space="0" w:color="auto"/>
            <w:right w:val="none" w:sz="0" w:space="0" w:color="auto"/>
          </w:divBdr>
          <w:divsChild>
            <w:div w:id="94446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sv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jp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github.com/Sanket7994/Globle_Terrorism_Capstone_Project" TargetMode="Externa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9.sv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en.wikipedia.org/wiki/Terrorism" TargetMode="Externa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hyperlink" Target="https://grow.almabetter.com/data-science/projects/Global-Terrorism-Dataset"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ourworldindata.org/terroris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nke\AppData\Roaming\Microsoft\Templates\Modern%20business%20report.dotx" TargetMode="External"/></Relationship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2.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3.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8</Pages>
  <Words>1312</Words>
  <Characters>7485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2022-12-01T02:31:00Z</dcterms:created>
  <dcterms:modified xsi:type="dcterms:W3CDTF">2022-12-01T04:43:00Z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